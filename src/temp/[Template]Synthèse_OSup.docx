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F782A" w14:textId="121EF02B" w:rsidR="00683635" w:rsidRPr="0017096E" w:rsidRDefault="00683635">
      <w:pPr>
        <w:rPr>
          <w:rFonts w:ascii="Arial Narrow" w:hAnsi="Arial Narrow" w:cs="Arial"/>
        </w:rPr>
      </w:pPr>
    </w:p>
    <w:p w14:paraId="20B1DF0B" w14:textId="77777777" w:rsidR="00C43EF8" w:rsidRPr="0017096E" w:rsidRDefault="00C43EF8">
      <w:pPr>
        <w:rPr>
          <w:rFonts w:ascii="Arial Narrow" w:hAnsi="Arial Narrow" w:cs="Arial"/>
        </w:rPr>
      </w:pPr>
    </w:p>
    <w:p w14:paraId="62C65F2B" w14:textId="77777777" w:rsidR="00C43EF8" w:rsidRPr="0017096E" w:rsidRDefault="00C43EF8" w:rsidP="00D43B21">
      <w:pPr>
        <w:pStyle w:val="Titrepagedegarde"/>
        <w:rPr>
          <w:rFonts w:cs="Arial"/>
        </w:rPr>
      </w:pPr>
    </w:p>
    <w:p w14:paraId="6F3DDAF8" w14:textId="48052248" w:rsidR="00C43EF8" w:rsidRPr="0017096E" w:rsidRDefault="00C43EF8">
      <w:pPr>
        <w:rPr>
          <w:rFonts w:ascii="Arial Narrow" w:hAnsi="Arial Narrow" w:cs="Arial"/>
        </w:rPr>
      </w:pPr>
    </w:p>
    <w:p w14:paraId="330660F1" w14:textId="77777777" w:rsidR="00C43EF8" w:rsidRPr="0017096E" w:rsidRDefault="00C43EF8">
      <w:pPr>
        <w:rPr>
          <w:rFonts w:ascii="Arial Narrow" w:hAnsi="Arial Narrow" w:cs="Arial"/>
        </w:rPr>
      </w:pPr>
    </w:p>
    <w:p w14:paraId="16C1D957" w14:textId="77777777" w:rsidR="00C43EF8" w:rsidRPr="0017096E" w:rsidRDefault="00C43EF8" w:rsidP="00D43B21">
      <w:pPr>
        <w:pStyle w:val="Titrepagedegarde"/>
        <w:rPr>
          <w:rFonts w:cs="Arial"/>
        </w:rPr>
      </w:pPr>
    </w:p>
    <w:p w14:paraId="25BBA5A4" w14:textId="77777777" w:rsidR="00C43EF8" w:rsidRPr="0017096E" w:rsidRDefault="00C43EF8">
      <w:pPr>
        <w:rPr>
          <w:rFonts w:ascii="Arial Narrow" w:hAnsi="Arial Narrow" w:cs="Arial"/>
        </w:rPr>
      </w:pPr>
    </w:p>
    <w:p w14:paraId="2ACE3F8C" w14:textId="77777777" w:rsidR="00C43EF8" w:rsidRPr="0017096E" w:rsidRDefault="00C43EF8">
      <w:pPr>
        <w:rPr>
          <w:rFonts w:ascii="Arial Narrow" w:hAnsi="Arial Narrow" w:cs="Arial"/>
        </w:rPr>
      </w:pPr>
    </w:p>
    <w:p w14:paraId="4568B5D3" w14:textId="77777777" w:rsidR="00C43EF8" w:rsidRPr="0017096E" w:rsidRDefault="00C43EF8">
      <w:pPr>
        <w:rPr>
          <w:rFonts w:ascii="Arial Narrow" w:hAnsi="Arial Narrow" w:cs="Arial"/>
        </w:rPr>
      </w:pPr>
    </w:p>
    <w:p w14:paraId="5D1442EE" w14:textId="77777777" w:rsidR="00C43EF8" w:rsidRPr="0017096E" w:rsidRDefault="00C43EF8">
      <w:pPr>
        <w:rPr>
          <w:rFonts w:ascii="Arial Narrow" w:hAnsi="Arial Narrow" w:cs="Arial"/>
        </w:rPr>
      </w:pPr>
    </w:p>
    <w:p w14:paraId="6D589826" w14:textId="77777777" w:rsidR="00C43EF8" w:rsidRPr="0017096E" w:rsidRDefault="00C43EF8">
      <w:pPr>
        <w:rPr>
          <w:rFonts w:ascii="Arial Narrow" w:hAnsi="Arial Narrow" w:cs="Arial"/>
        </w:rPr>
      </w:pPr>
    </w:p>
    <w:p w14:paraId="7AD1D506" w14:textId="77777777" w:rsidR="00C43EF8" w:rsidRPr="0017096E" w:rsidRDefault="00C43EF8">
      <w:pPr>
        <w:rPr>
          <w:rFonts w:ascii="Arial Narrow" w:hAnsi="Arial Narrow" w:cs="Arial"/>
        </w:rPr>
      </w:pPr>
    </w:p>
    <w:p w14:paraId="5EE644AF" w14:textId="77777777" w:rsidR="00C43EF8" w:rsidRPr="0017096E" w:rsidRDefault="00C43EF8">
      <w:pPr>
        <w:rPr>
          <w:rFonts w:ascii="Arial Narrow" w:hAnsi="Arial Narrow" w:cs="Arial"/>
        </w:rPr>
      </w:pPr>
    </w:p>
    <w:p w14:paraId="42E5D101" w14:textId="77777777" w:rsidR="00C43EF8" w:rsidRPr="0017096E" w:rsidRDefault="00C43EF8">
      <w:pPr>
        <w:rPr>
          <w:rFonts w:ascii="Arial Narrow" w:hAnsi="Arial Narrow" w:cs="Arial"/>
        </w:rPr>
      </w:pPr>
    </w:p>
    <w:p w14:paraId="058FEEA1" w14:textId="77777777" w:rsidR="00C43EF8" w:rsidRPr="0017096E" w:rsidRDefault="00C43EF8">
      <w:pPr>
        <w:rPr>
          <w:rFonts w:ascii="Arial Narrow" w:hAnsi="Arial Narrow" w:cs="Arial"/>
        </w:rPr>
      </w:pPr>
    </w:p>
    <w:p w14:paraId="7DC2531A" w14:textId="77777777" w:rsidR="00C43EF8" w:rsidRPr="0017096E" w:rsidRDefault="00C43EF8">
      <w:pPr>
        <w:rPr>
          <w:rFonts w:ascii="Arial Narrow" w:hAnsi="Arial Narrow" w:cs="Arial"/>
        </w:rPr>
      </w:pPr>
    </w:p>
    <w:p w14:paraId="22FB0AA0" w14:textId="77777777" w:rsidR="00C43EF8" w:rsidRPr="0017096E" w:rsidRDefault="00C43EF8">
      <w:pPr>
        <w:rPr>
          <w:rFonts w:ascii="Arial Narrow" w:hAnsi="Arial Narrow" w:cs="Arial"/>
        </w:rPr>
      </w:pPr>
    </w:p>
    <w:p w14:paraId="13D37179" w14:textId="77777777" w:rsidR="00C43EF8" w:rsidRPr="0017096E" w:rsidRDefault="00C43EF8">
      <w:pPr>
        <w:rPr>
          <w:rFonts w:ascii="Arial Narrow" w:hAnsi="Arial Narrow" w:cs="Arial"/>
        </w:rPr>
      </w:pPr>
    </w:p>
    <w:p w14:paraId="31B4DE2A" w14:textId="2F423262" w:rsidR="00C43EF8" w:rsidRPr="0017096E" w:rsidRDefault="00C43EF8">
      <w:pPr>
        <w:rPr>
          <w:rFonts w:ascii="Arial Narrow" w:hAnsi="Arial Narrow" w:cs="Arial"/>
        </w:rPr>
      </w:pPr>
    </w:p>
    <w:p w14:paraId="02BBB55F" w14:textId="77777777" w:rsidR="00C43EF8" w:rsidRPr="0017096E" w:rsidRDefault="00C43EF8">
      <w:pPr>
        <w:rPr>
          <w:rFonts w:ascii="Arial Narrow" w:hAnsi="Arial Narrow" w:cs="Arial"/>
        </w:rPr>
      </w:pPr>
    </w:p>
    <w:p w14:paraId="7629B541" w14:textId="2C12DFF0" w:rsidR="00C43EF8" w:rsidRPr="0017096E" w:rsidRDefault="00F05F6B">
      <w:pPr>
        <w:rPr>
          <w:rFonts w:ascii="Arial Narrow" w:hAnsi="Arial Narrow" w:cs="Arial"/>
        </w:rPr>
      </w:pPr>
      <w:r w:rsidRPr="0017096E">
        <w:rPr>
          <w:rFonts w:ascii="Arial Narrow" w:eastAsiaTheme="minorEastAsia" w:hAnsi="Arial Narrow" w:cs="Arial"/>
          <w:noProof/>
          <w:sz w:val="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25CD95" wp14:editId="31CAF127">
                <wp:simplePos x="0" y="0"/>
                <wp:positionH relativeFrom="page">
                  <wp:posOffset>0</wp:posOffset>
                </wp:positionH>
                <wp:positionV relativeFrom="paragraph">
                  <wp:posOffset>275590</wp:posOffset>
                </wp:positionV>
                <wp:extent cx="7595235" cy="1341755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134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7A0C" w14:textId="42A61648" w:rsidR="00891E00" w:rsidRPr="00195F01" w:rsidRDefault="00891E00" w:rsidP="00F6448C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iCs/>
                                <w:color w:val="009EE0"/>
                                <w:sz w:val="48"/>
                                <w:szCs w:val="32"/>
                              </w:rPr>
                            </w:pPr>
                            <w:r w:rsidRPr="00195F01">
                              <w:rPr>
                                <w:rFonts w:cs="Arial"/>
                                <w:b/>
                                <w:i/>
                                <w:iCs/>
                                <w:color w:val="009EE0"/>
                                <w:sz w:val="48"/>
                                <w:szCs w:val="32"/>
                              </w:rPr>
                              <w:t xml:space="preserve">Fiche de Synthèse </w:t>
                            </w:r>
                            <w:proofErr w:type="spellStart"/>
                            <w:r w:rsidRPr="00195F01">
                              <w:rPr>
                                <w:rFonts w:cs="Arial"/>
                                <w:b/>
                                <w:i/>
                                <w:iCs/>
                                <w:color w:val="009EE0"/>
                                <w:sz w:val="48"/>
                                <w:szCs w:val="32"/>
                              </w:rPr>
                              <w:t>OSup</w:t>
                            </w:r>
                            <w:proofErr w:type="spellEnd"/>
                          </w:p>
                          <w:p w14:paraId="7A9B1F76" w14:textId="78B1B34D" w:rsidR="00891E00" w:rsidRPr="00F6448C" w:rsidRDefault="00891E00" w:rsidP="00F6448C">
                            <w:pPr>
                              <w:jc w:val="center"/>
                              <w:rPr>
                                <w:rFonts w:cs="Arial"/>
                                <w:color w:val="49454D"/>
                                <w:sz w:val="32"/>
                                <w:szCs w:val="48"/>
                              </w:rPr>
                            </w:pPr>
                            <w:bookmarkStart w:id="0" w:name="FamilyName"/>
                            <w:bookmarkEnd w:id="0"/>
                            <w:r w:rsidRPr="00F6448C">
                              <w:rPr>
                                <w:rFonts w:cs="Arial"/>
                                <w:sz w:val="52"/>
                                <w:szCs w:val="4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CD95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0;margin-top:21.7pt;width:598.05pt;height:105.6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" filled="f" stroked="f">
                <v:textbox>
                  <w:txbxContent>
                    <w:p w14:paraId="59467A0C" w14:textId="42A61648" w:rsidR="00891E00" w:rsidRPr="00195F01" w:rsidRDefault="00891E00" w:rsidP="00F6448C">
                      <w:pPr>
                        <w:jc w:val="center"/>
                        <w:rPr>
                          <w:rFonts w:cs="Arial"/>
                          <w:b/>
                          <w:i/>
                          <w:iCs/>
                          <w:color w:val="009EE0"/>
                          <w:sz w:val="48"/>
                          <w:szCs w:val="32"/>
                        </w:rPr>
                      </w:pPr>
                      <w:r w:rsidRPr="00195F01">
                        <w:rPr>
                          <w:rFonts w:cs="Arial"/>
                          <w:b/>
                          <w:i/>
                          <w:iCs/>
                          <w:color w:val="009EE0"/>
                          <w:sz w:val="48"/>
                          <w:szCs w:val="32"/>
                        </w:rPr>
                        <w:t xml:space="preserve">Fiche de Synthèse </w:t>
                      </w:r>
                      <w:proofErr w:type="spellStart"/>
                      <w:r w:rsidRPr="00195F01">
                        <w:rPr>
                          <w:rFonts w:cs="Arial"/>
                          <w:b/>
                          <w:i/>
                          <w:iCs/>
                          <w:color w:val="009EE0"/>
                          <w:sz w:val="48"/>
                          <w:szCs w:val="32"/>
                        </w:rPr>
                        <w:t>OSup</w:t>
                      </w:r>
                      <w:proofErr w:type="spellEnd"/>
                    </w:p>
                    <w:p w14:paraId="7A9B1F76" w14:textId="78B1B34D" w:rsidR="00891E00" w:rsidRPr="00F6448C" w:rsidRDefault="00891E00" w:rsidP="00F6448C">
                      <w:pPr>
                        <w:jc w:val="center"/>
                        <w:rPr>
                          <w:rFonts w:cs="Arial"/>
                          <w:color w:val="49454D"/>
                          <w:sz w:val="32"/>
                          <w:szCs w:val="48"/>
                        </w:rPr>
                      </w:pPr>
                      <w:bookmarkStart w:id="1" w:name="FamilyName"/>
                      <w:bookmarkEnd w:id="1"/>
                      <w:r w:rsidRPr="00F6448C">
                        <w:rPr>
                          <w:rFonts w:cs="Arial"/>
                          <w:sz w:val="52"/>
                          <w:szCs w:val="48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7096E">
        <w:rPr>
          <w:rFonts w:ascii="Arial Narrow" w:hAnsi="Arial Narrow" w:cs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FE4659B" wp14:editId="51922109">
                <wp:simplePos x="0" y="0"/>
                <wp:positionH relativeFrom="page">
                  <wp:align>center</wp:align>
                </wp:positionH>
                <wp:positionV relativeFrom="paragraph">
                  <wp:posOffset>1849120</wp:posOffset>
                </wp:positionV>
                <wp:extent cx="7616825" cy="1381125"/>
                <wp:effectExtent l="0" t="0" r="3175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6825" cy="1381125"/>
                          <a:chOff x="0" y="0"/>
                          <a:chExt cx="7616825" cy="1381125"/>
                        </a:xfrm>
                      </wpg:grpSpPr>
                      <wps:wsp>
                        <wps:cNvPr id="13" name="Zone de texte 13"/>
                        <wps:cNvSpPr txBox="1"/>
                        <wps:spPr>
                          <a:xfrm>
                            <a:off x="0" y="0"/>
                            <a:ext cx="7616825" cy="32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06C2A" w14:textId="634C3973" w:rsidR="00891E00" w:rsidRPr="009A3113" w:rsidRDefault="00891E00" w:rsidP="00F724D3">
                              <w:pPr>
                                <w:jc w:val="center"/>
                                <w:rPr>
                                  <w:rFonts w:cs="Arial"/>
                                  <w:b/>
                                  <w:i/>
                                  <w:iCs/>
                                  <w:color w:val="009EE0"/>
                                  <w:sz w:val="32"/>
                                  <w:szCs w:val="32"/>
                                </w:rPr>
                              </w:pPr>
                            </w:p>
                            <w:p w14:paraId="69EFB635" w14:textId="6F8A4971" w:rsidR="00891E00" w:rsidRPr="009A3113" w:rsidRDefault="00891E00" w:rsidP="00F05F6B">
                              <w:pPr>
                                <w:jc w:val="center"/>
                                <w:rPr>
                                  <w:rFonts w:cs="Arial"/>
                                  <w:b/>
                                  <w:i/>
                                  <w:iCs/>
                                  <w:color w:val="009EE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34075" y="1104900"/>
                            <a:ext cx="8667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4659B" id="Groupe 12" o:spid="_x0000_s1027" style="position:absolute;left:0;text-align:left;margin-left:0;margin-top:145.6pt;width:599.75pt;height:108.75pt;z-index:251780096;mso-position-horizontal:center;mso-position-horizontal-relative:page;mso-height-relative:margin" coordsize="76168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">
                <v:shape id="Zone de texte 13" o:spid="_x0000_s1028" type="#_x0000_t202" style="position:absolute;width:76168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27306C2A" w14:textId="634C3973" w:rsidR="00891E00" w:rsidRPr="009A3113" w:rsidRDefault="00891E00" w:rsidP="00F724D3">
                        <w:pPr>
                          <w:jc w:val="center"/>
                          <w:rPr>
                            <w:rFonts w:cs="Arial"/>
                            <w:b/>
                            <w:i/>
                            <w:iCs/>
                            <w:color w:val="009EE0"/>
                            <w:sz w:val="32"/>
                            <w:szCs w:val="32"/>
                          </w:rPr>
                        </w:pPr>
                      </w:p>
                      <w:p w14:paraId="69EFB635" w14:textId="6F8A4971" w:rsidR="00891E00" w:rsidRPr="009A3113" w:rsidRDefault="00891E00" w:rsidP="00F05F6B">
                        <w:pPr>
                          <w:jc w:val="center"/>
                          <w:rPr>
                            <w:rFonts w:cs="Arial"/>
                            <w:b/>
                            <w:i/>
                            <w:iCs/>
                            <w:color w:val="009EE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14" o:spid="_x0000_s1029" style="position:absolute;left:59340;top:11049;width:866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jix8IA&#10;AADbAAAADwAAAGRycy9kb3ducmV2LnhtbERPTWvCQBC9C/6HZYTedFNbraSuIkKhOQhVe/A4ZKdJ&#10;muxs2F2T+O+7QsHbPN7nrLeDaURHzleWFTzPEhDEudUVFwq+zx/TFQgfkDU2lknBjTxsN+PRGlNt&#10;ez5SdwqFiCHsU1RQhtCmUvq8JIN+ZlviyP1YZzBE6AqpHfYx3DRyniRLabDi2FBiS/uS8vp0NQrq&#10;LDPXYZF32dfh7ffF9bf6fNkr9TQZdu8gAg3hIf53f+o4/xXuv8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OLHwgAAANsAAAAPAAAAAAAAAAAAAAAAAJgCAABkcnMvZG93&#10;bnJldi54bWxQSwUGAAAAAAQABAD1AAAAhwMAAAAA&#10;" stroked="f" strokeweight="1pt"/>
                <w10:wrap anchorx="page"/>
              </v:group>
            </w:pict>
          </mc:Fallback>
        </mc:AlternateContent>
      </w:r>
    </w:p>
    <w:p w14:paraId="391B8437" w14:textId="3750B973" w:rsidR="00C43EF8" w:rsidRPr="0017096E" w:rsidRDefault="00C43EF8">
      <w:pPr>
        <w:rPr>
          <w:rFonts w:ascii="Arial Narrow" w:hAnsi="Arial Narrow" w:cs="Arial"/>
        </w:rPr>
      </w:pPr>
    </w:p>
    <w:p w14:paraId="6FABF749" w14:textId="79AE0904" w:rsidR="00C43EF8" w:rsidRPr="0017096E" w:rsidRDefault="00C43EF8">
      <w:pPr>
        <w:rPr>
          <w:rFonts w:ascii="Arial Narrow" w:hAnsi="Arial Narrow" w:cs="Arial"/>
        </w:rPr>
      </w:pPr>
    </w:p>
    <w:p w14:paraId="759F41DE" w14:textId="29BA4FA5" w:rsidR="00C43EF8" w:rsidRPr="0017096E" w:rsidRDefault="007B328B" w:rsidP="007B328B">
      <w:pPr>
        <w:tabs>
          <w:tab w:val="left" w:pos="3540"/>
        </w:tabs>
        <w:rPr>
          <w:rFonts w:ascii="Arial Narrow" w:hAnsi="Arial Narrow" w:cs="Arial"/>
        </w:rPr>
      </w:pPr>
      <w:r w:rsidRPr="0017096E">
        <w:rPr>
          <w:rFonts w:ascii="Arial Narrow" w:hAnsi="Arial Narrow" w:cs="Arial"/>
        </w:rPr>
        <w:tab/>
      </w:r>
    </w:p>
    <w:p w14:paraId="79AED928" w14:textId="11341C78" w:rsidR="00C43EF8" w:rsidRPr="0017096E" w:rsidRDefault="00C43EF8">
      <w:pPr>
        <w:rPr>
          <w:rFonts w:ascii="Arial Narrow" w:hAnsi="Arial Narrow" w:cs="Arial"/>
        </w:rPr>
      </w:pPr>
    </w:p>
    <w:p w14:paraId="43CDC8F2" w14:textId="5AA14739" w:rsidR="009852D6" w:rsidRPr="0017096E" w:rsidRDefault="009852D6">
      <w:pPr>
        <w:rPr>
          <w:rFonts w:ascii="Arial Narrow" w:hAnsi="Arial Narrow" w:cs="Arial"/>
        </w:rPr>
        <w:sectPr w:rsidR="009852D6" w:rsidRPr="0017096E" w:rsidSect="007B328B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707" w:bottom="1417" w:left="1417" w:header="708" w:footer="120" w:gutter="0"/>
          <w:cols w:space="708"/>
          <w:titlePg/>
          <w:docGrid w:linePitch="360"/>
        </w:sectPr>
      </w:pPr>
    </w:p>
    <w:p w14:paraId="48A2B7AB" w14:textId="36B16F1A" w:rsidR="00A01A87" w:rsidRPr="0017096E" w:rsidRDefault="00A01A87" w:rsidP="00A01A87">
      <w:pPr>
        <w:tabs>
          <w:tab w:val="center" w:pos="3119"/>
          <w:tab w:val="center" w:pos="8364"/>
        </w:tabs>
        <w:spacing w:after="0"/>
        <w:rPr>
          <w:rFonts w:ascii="Arial Narrow" w:hAnsi="Arial Narrow" w:cs="Arial"/>
          <w:color w:val="808080" w:themeColor="background1" w:themeShade="80"/>
          <w:spacing w:val="60"/>
        </w:rPr>
      </w:pPr>
    </w:p>
    <w:p w14:paraId="614F9945" w14:textId="77777777" w:rsidR="004428FF" w:rsidRPr="0017096E" w:rsidRDefault="004428FF" w:rsidP="004428FF">
      <w:pPr>
        <w:pStyle w:val="Paragraphestandard"/>
        <w:rPr>
          <w:rFonts w:ascii="Arial Narrow" w:hAnsi="Arial Narrow" w:cs="Arial"/>
          <w:color w:val="000000" w:themeColor="text1"/>
          <w:sz w:val="32"/>
          <w:szCs w:val="32"/>
        </w:rPr>
      </w:pPr>
      <w:r w:rsidRPr="0017096E">
        <w:rPr>
          <w:rFonts w:ascii="Arial Narrow" w:hAnsi="Arial Narrow" w:cs="Arial"/>
          <w:color w:val="000000" w:themeColor="text1"/>
          <w:sz w:val="32"/>
          <w:szCs w:val="32"/>
        </w:rPr>
        <w:t>Grille de révision</w:t>
      </w:r>
    </w:p>
    <w:tbl>
      <w:tblPr>
        <w:tblpPr w:leftFromText="141" w:rightFromText="141" w:vertAnchor="text" w:horzAnchor="page" w:tblpX="1144" w:tblpY="177"/>
        <w:tblW w:w="9281" w:type="dxa"/>
        <w:tblBorders>
          <w:insideH w:val="single" w:sz="8" w:space="0" w:color="D9D9D9"/>
          <w:insideV w:val="single" w:sz="8" w:space="0" w:color="D9D9D9"/>
        </w:tblBorders>
        <w:shd w:val="clear" w:color="auto" w:fill="F2F2F2"/>
        <w:tblLook w:val="04A0" w:firstRow="1" w:lastRow="0" w:firstColumn="1" w:lastColumn="0" w:noHBand="0" w:noVBand="1"/>
      </w:tblPr>
      <w:tblGrid>
        <w:gridCol w:w="1450"/>
        <w:gridCol w:w="1704"/>
        <w:gridCol w:w="1344"/>
        <w:gridCol w:w="4783"/>
      </w:tblGrid>
      <w:tr w:rsidR="004428FF" w:rsidRPr="0017096E" w14:paraId="1D9715B3" w14:textId="77777777" w:rsidTr="004428FF">
        <w:trPr>
          <w:trHeight w:val="426"/>
        </w:trPr>
        <w:tc>
          <w:tcPr>
            <w:tcW w:w="1450" w:type="dxa"/>
            <w:shd w:val="clear" w:color="auto" w:fill="969696"/>
            <w:vAlign w:val="center"/>
          </w:tcPr>
          <w:p w14:paraId="45B7DC29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Indice</w:t>
            </w:r>
          </w:p>
        </w:tc>
        <w:tc>
          <w:tcPr>
            <w:tcW w:w="1704" w:type="dxa"/>
            <w:shd w:val="clear" w:color="auto" w:fill="969696"/>
            <w:vAlign w:val="center"/>
          </w:tcPr>
          <w:p w14:paraId="3985E08B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Chapitre</w:t>
            </w:r>
          </w:p>
        </w:tc>
        <w:tc>
          <w:tcPr>
            <w:tcW w:w="1344" w:type="dxa"/>
            <w:shd w:val="clear" w:color="auto" w:fill="969696"/>
            <w:vAlign w:val="center"/>
          </w:tcPr>
          <w:p w14:paraId="6004118E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Page</w:t>
            </w:r>
          </w:p>
        </w:tc>
        <w:tc>
          <w:tcPr>
            <w:tcW w:w="4783" w:type="dxa"/>
            <w:shd w:val="clear" w:color="auto" w:fill="969696"/>
            <w:vAlign w:val="center"/>
          </w:tcPr>
          <w:p w14:paraId="1722655B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Modifications</w:t>
            </w:r>
          </w:p>
        </w:tc>
      </w:tr>
    </w:tbl>
    <w:p w14:paraId="02BC9CFC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40E4D79F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2630B785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35FD2B1B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4C6B70B7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50D00860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57DE3A4B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775677A1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4B385133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4A8FF927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10562F07" w14:textId="77777777" w:rsidR="004428FF" w:rsidRDefault="004428FF" w:rsidP="004428FF">
      <w:pPr>
        <w:rPr>
          <w:rFonts w:ascii="Arial Narrow" w:hAnsi="Arial Narrow" w:cs="Arial"/>
        </w:rPr>
      </w:pPr>
    </w:p>
    <w:p w14:paraId="6164A0F6" w14:textId="77777777" w:rsidR="005C0CC6" w:rsidRDefault="005C0CC6" w:rsidP="004428FF">
      <w:pPr>
        <w:rPr>
          <w:rFonts w:ascii="Arial Narrow" w:hAnsi="Arial Narrow" w:cs="Arial"/>
        </w:rPr>
      </w:pPr>
    </w:p>
    <w:p w14:paraId="6C7FE930" w14:textId="77777777" w:rsidR="005C0CC6" w:rsidRDefault="005C0CC6" w:rsidP="004428FF">
      <w:pPr>
        <w:rPr>
          <w:rFonts w:ascii="Arial Narrow" w:hAnsi="Arial Narrow" w:cs="Arial"/>
        </w:rPr>
      </w:pPr>
    </w:p>
    <w:p w14:paraId="0221BEE4" w14:textId="77777777" w:rsidR="005C0CC6" w:rsidRDefault="005C0CC6" w:rsidP="004428FF">
      <w:pPr>
        <w:rPr>
          <w:rFonts w:ascii="Arial Narrow" w:hAnsi="Arial Narrow" w:cs="Arial"/>
        </w:rPr>
      </w:pPr>
    </w:p>
    <w:p w14:paraId="63A4EC65" w14:textId="77777777" w:rsidR="005C0CC6" w:rsidRDefault="005C0CC6" w:rsidP="004428FF">
      <w:pPr>
        <w:rPr>
          <w:rFonts w:ascii="Arial Narrow" w:hAnsi="Arial Narrow" w:cs="Arial"/>
        </w:rPr>
      </w:pPr>
    </w:p>
    <w:p w14:paraId="490DC80B" w14:textId="77777777" w:rsidR="005C0CC6" w:rsidRDefault="005C0CC6" w:rsidP="004428FF">
      <w:pPr>
        <w:rPr>
          <w:rFonts w:ascii="Arial Narrow" w:hAnsi="Arial Narrow" w:cs="Arial"/>
        </w:rPr>
      </w:pPr>
    </w:p>
    <w:p w14:paraId="30C02750" w14:textId="77777777" w:rsidR="005C0CC6" w:rsidRDefault="005C0CC6" w:rsidP="004428FF">
      <w:pPr>
        <w:rPr>
          <w:rFonts w:ascii="Arial Narrow" w:hAnsi="Arial Narrow" w:cs="Arial"/>
        </w:rPr>
      </w:pPr>
    </w:p>
    <w:p w14:paraId="56B0EF51" w14:textId="77777777" w:rsidR="005C0CC6" w:rsidRDefault="005C0CC6" w:rsidP="004428FF">
      <w:pPr>
        <w:rPr>
          <w:rFonts w:ascii="Arial Narrow" w:hAnsi="Arial Narrow" w:cs="Arial"/>
        </w:rPr>
      </w:pPr>
    </w:p>
    <w:p w14:paraId="5CD9ECA9" w14:textId="77777777" w:rsidR="005C0CC6" w:rsidRDefault="005C0CC6" w:rsidP="004428FF">
      <w:pPr>
        <w:rPr>
          <w:rFonts w:ascii="Arial Narrow" w:hAnsi="Arial Narrow" w:cs="Arial"/>
        </w:rPr>
      </w:pPr>
    </w:p>
    <w:p w14:paraId="04960AD4" w14:textId="77777777" w:rsidR="005C0CC6" w:rsidRPr="0017096E" w:rsidRDefault="005C0CC6" w:rsidP="004428FF">
      <w:pPr>
        <w:rPr>
          <w:rFonts w:ascii="Arial Narrow" w:hAnsi="Arial Narrow" w:cs="Arial"/>
        </w:rPr>
      </w:pPr>
    </w:p>
    <w:p w14:paraId="5556DB8F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0031E9C0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15E11457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76D5F9D0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09DD8F37" w14:textId="77777777" w:rsidR="004428FF" w:rsidRPr="0017096E" w:rsidRDefault="004428FF" w:rsidP="004428FF">
      <w:pPr>
        <w:rPr>
          <w:rFonts w:ascii="Arial Narrow" w:hAnsi="Arial Narrow" w:cs="Arial"/>
        </w:rPr>
      </w:pPr>
    </w:p>
    <w:p w14:paraId="13CBF731" w14:textId="77777777" w:rsidR="004428FF" w:rsidRPr="0017096E" w:rsidRDefault="004428FF" w:rsidP="004428FF">
      <w:pPr>
        <w:pStyle w:val="Paragraphestandard"/>
        <w:rPr>
          <w:rFonts w:ascii="Arial Narrow" w:hAnsi="Arial Narrow" w:cs="Arial"/>
        </w:rPr>
      </w:pPr>
      <w:r w:rsidRPr="0017096E">
        <w:rPr>
          <w:rFonts w:ascii="Arial Narrow" w:hAnsi="Arial Narrow" w:cs="Arial"/>
          <w:color w:val="000000" w:themeColor="text1"/>
          <w:sz w:val="32"/>
          <w:szCs w:val="32"/>
        </w:rPr>
        <w:t>Approbation</w:t>
      </w:r>
      <w:r w:rsidRPr="0017096E">
        <w:rPr>
          <w:rFonts w:ascii="Arial Narrow" w:hAnsi="Arial Narrow" w:cs="Arial"/>
          <w:color w:val="808080"/>
          <w:spacing w:val="60"/>
        </w:rPr>
        <w:br/>
      </w:r>
    </w:p>
    <w:tbl>
      <w:tblPr>
        <w:tblW w:w="9692" w:type="dxa"/>
        <w:tblInd w:w="-318" w:type="dxa"/>
        <w:tblBorders>
          <w:insideH w:val="single" w:sz="8" w:space="0" w:color="D9D9D9"/>
          <w:insideV w:val="single" w:sz="8" w:space="0" w:color="D9D9D9"/>
        </w:tblBorders>
        <w:shd w:val="clear" w:color="auto" w:fill="FFFFFF"/>
        <w:tblLook w:val="04A0" w:firstRow="1" w:lastRow="0" w:firstColumn="1" w:lastColumn="0" w:noHBand="0" w:noVBand="1"/>
      </w:tblPr>
      <w:tblGrid>
        <w:gridCol w:w="1207"/>
        <w:gridCol w:w="1232"/>
        <w:gridCol w:w="1456"/>
        <w:gridCol w:w="1743"/>
        <w:gridCol w:w="1952"/>
        <w:gridCol w:w="2102"/>
      </w:tblGrid>
      <w:tr w:rsidR="00A67F7E" w:rsidRPr="0017096E" w14:paraId="29F8E4C8" w14:textId="77777777" w:rsidTr="00A67F7E">
        <w:trPr>
          <w:trHeight w:val="418"/>
        </w:trPr>
        <w:tc>
          <w:tcPr>
            <w:tcW w:w="1207" w:type="dxa"/>
            <w:tcBorders>
              <w:right w:val="single" w:sz="8" w:space="0" w:color="D9D9D9"/>
            </w:tcBorders>
            <w:shd w:val="clear" w:color="auto" w:fill="969696"/>
            <w:vAlign w:val="center"/>
          </w:tcPr>
          <w:p w14:paraId="12D6CDD9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Indice</w:t>
            </w:r>
          </w:p>
        </w:tc>
        <w:tc>
          <w:tcPr>
            <w:tcW w:w="1232" w:type="dxa"/>
            <w:tcBorders>
              <w:right w:val="single" w:sz="8" w:space="0" w:color="D9D9D9"/>
            </w:tcBorders>
            <w:shd w:val="clear" w:color="auto" w:fill="969696"/>
            <w:vAlign w:val="center"/>
          </w:tcPr>
          <w:p w14:paraId="55A3B667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Etat</w:t>
            </w:r>
          </w:p>
        </w:tc>
        <w:tc>
          <w:tcPr>
            <w:tcW w:w="1456" w:type="dxa"/>
            <w:tcBorders>
              <w:left w:val="single" w:sz="8" w:space="0" w:color="D9D9D9"/>
              <w:right w:val="single" w:sz="8" w:space="0" w:color="D9D9D9"/>
            </w:tcBorders>
            <w:shd w:val="clear" w:color="auto" w:fill="969696"/>
            <w:vAlign w:val="center"/>
          </w:tcPr>
          <w:p w14:paraId="04996C95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Date</w:t>
            </w:r>
          </w:p>
        </w:tc>
        <w:tc>
          <w:tcPr>
            <w:tcW w:w="1743" w:type="dxa"/>
            <w:tcBorders>
              <w:left w:val="single" w:sz="8" w:space="0" w:color="D9D9D9"/>
              <w:right w:val="single" w:sz="8" w:space="0" w:color="D9D9D9"/>
            </w:tcBorders>
            <w:shd w:val="clear" w:color="auto" w:fill="969696"/>
            <w:vAlign w:val="center"/>
          </w:tcPr>
          <w:p w14:paraId="0CE73778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Rédacteur</w:t>
            </w:r>
          </w:p>
        </w:tc>
        <w:tc>
          <w:tcPr>
            <w:tcW w:w="1952" w:type="dxa"/>
            <w:tcBorders>
              <w:left w:val="single" w:sz="8" w:space="0" w:color="D9D9D9"/>
              <w:right w:val="single" w:sz="8" w:space="0" w:color="D9D9D9"/>
            </w:tcBorders>
            <w:shd w:val="clear" w:color="auto" w:fill="969696"/>
            <w:vAlign w:val="center"/>
          </w:tcPr>
          <w:p w14:paraId="1D47B7EF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Vérificateur</w:t>
            </w:r>
          </w:p>
        </w:tc>
        <w:tc>
          <w:tcPr>
            <w:tcW w:w="2102" w:type="dxa"/>
            <w:tcBorders>
              <w:left w:val="single" w:sz="8" w:space="0" w:color="D9D9D9"/>
            </w:tcBorders>
            <w:shd w:val="clear" w:color="auto" w:fill="969696"/>
            <w:vAlign w:val="center"/>
          </w:tcPr>
          <w:p w14:paraId="63680E49" w14:textId="77777777" w:rsidR="004428FF" w:rsidRPr="0017096E" w:rsidRDefault="004428FF" w:rsidP="004428FF">
            <w:pPr>
              <w:pStyle w:val="CHAPITRE"/>
              <w:jc w:val="center"/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</w:pPr>
            <w:r w:rsidRPr="0017096E">
              <w:rPr>
                <w:rFonts w:ascii="Arial Narrow" w:hAnsi="Arial Narrow" w:cs="Arial"/>
                <w:b/>
                <w:color w:val="F8F8F8"/>
                <w:sz w:val="24"/>
                <w:szCs w:val="24"/>
              </w:rPr>
              <w:t>Approbateur</w:t>
            </w:r>
          </w:p>
        </w:tc>
      </w:tr>
    </w:tbl>
    <w:p w14:paraId="3FD3C9D7" w14:textId="77777777" w:rsidR="004428FF" w:rsidRPr="0017096E" w:rsidRDefault="004428FF" w:rsidP="00217C88">
      <w:pPr>
        <w:jc w:val="center"/>
        <w:rPr>
          <w:rFonts w:ascii="Arial Narrow" w:hAnsi="Arial Narrow" w:cs="Arial"/>
        </w:rPr>
        <w:sectPr w:rsidR="004428FF" w:rsidRPr="0017096E" w:rsidSect="00F12D94">
          <w:headerReference w:type="default" r:id="rId16"/>
          <w:footerReference w:type="default" r:id="rId17"/>
          <w:headerReference w:type="first" r:id="rId18"/>
          <w:pgSz w:w="11906" w:h="16838"/>
          <w:pgMar w:top="1417" w:right="1417" w:bottom="1417" w:left="1417" w:header="708" w:footer="699" w:gutter="0"/>
          <w:cols w:space="708"/>
          <w:docGrid w:linePitch="360"/>
        </w:sectPr>
      </w:pPr>
    </w:p>
    <w:p w14:paraId="44D00ECE" w14:textId="75DDDCEF" w:rsidR="00217C88" w:rsidRPr="0017096E" w:rsidRDefault="00217C88" w:rsidP="00CB5FF2">
      <w:pPr>
        <w:tabs>
          <w:tab w:val="center" w:pos="4536"/>
          <w:tab w:val="left" w:pos="6795"/>
        </w:tabs>
        <w:spacing w:after="120"/>
        <w:jc w:val="center"/>
        <w:rPr>
          <w:rFonts w:ascii="Arial Narrow" w:hAnsi="Arial Narrow" w:cs="Arial"/>
          <w:b/>
          <w:color w:val="595959" w:themeColor="text1" w:themeTint="A6"/>
          <w:sz w:val="32"/>
          <w:szCs w:val="72"/>
        </w:rPr>
      </w:pPr>
      <w:r w:rsidRPr="0017096E">
        <w:rPr>
          <w:rFonts w:ascii="Arial Narrow" w:hAnsi="Arial Narrow" w:cs="Arial"/>
          <w:b/>
          <w:color w:val="595959" w:themeColor="text1" w:themeTint="A6"/>
          <w:sz w:val="32"/>
          <w:szCs w:val="72"/>
        </w:rPr>
        <w:lastRenderedPageBreak/>
        <w:t>Sommaire</w:t>
      </w:r>
    </w:p>
    <w:p w14:paraId="5F18F5A4" w14:textId="77777777" w:rsidR="009A72C5" w:rsidRPr="0017096E" w:rsidRDefault="009A72C5" w:rsidP="0064011A">
      <w:pPr>
        <w:jc w:val="right"/>
        <w:rPr>
          <w:rFonts w:ascii="Arial Narrow" w:hAnsi="Arial Narrow" w:cs="Arial"/>
          <w:b/>
          <w:color w:val="009EE0"/>
          <w:sz w:val="36"/>
        </w:rPr>
      </w:pPr>
    </w:p>
    <w:p w14:paraId="5336300E" w14:textId="77777777" w:rsidR="00AA7016" w:rsidRDefault="00C73CD3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r w:rsidRPr="0017096E">
        <w:rPr>
          <w:rFonts w:ascii="Arial Narrow" w:hAnsi="Arial Narrow" w:cs="Arial"/>
          <w:bCs/>
          <w:szCs w:val="20"/>
        </w:rPr>
        <w:fldChar w:fldCharType="begin"/>
      </w:r>
      <w:r w:rsidRPr="0017096E">
        <w:rPr>
          <w:rFonts w:ascii="Arial Narrow" w:hAnsi="Arial Narrow" w:cs="Arial"/>
          <w:bCs/>
          <w:szCs w:val="20"/>
        </w:rPr>
        <w:instrText xml:space="preserve"> TOC \o "1-3" \h \z \u </w:instrText>
      </w:r>
      <w:r w:rsidRPr="0017096E">
        <w:rPr>
          <w:rFonts w:ascii="Arial Narrow" w:hAnsi="Arial Narrow" w:cs="Arial"/>
          <w:bCs/>
          <w:szCs w:val="20"/>
        </w:rPr>
        <w:fldChar w:fldCharType="separate"/>
      </w:r>
      <w:hyperlink w:anchor="_Toc534382695" w:history="1">
        <w:r w:rsidR="00AA7016" w:rsidRPr="00527083">
          <w:rPr>
            <w:rStyle w:val="Lienhypertexte"/>
            <w:rFonts w:ascii="Arial Narrow" w:hAnsi="Arial Narrow"/>
          </w:rPr>
          <w:t>1.</w:t>
        </w:r>
        <w:r w:rsidR="00AA7016">
          <w:rPr>
            <w:rFonts w:asciiTheme="minorHAnsi" w:eastAsiaTheme="minorEastAsia" w:hAnsiTheme="minorHAnsi"/>
            <w:b w:val="0"/>
            <w:caps w:val="0"/>
            <w:color w:val="auto"/>
            <w:sz w:val="22"/>
            <w:lang w:eastAsia="fr-FR"/>
          </w:rPr>
          <w:tab/>
        </w:r>
        <w:r w:rsidR="00AA7016" w:rsidRPr="00527083">
          <w:rPr>
            <w:rStyle w:val="Lienhypertexte"/>
            <w:rFonts w:ascii="Arial Narrow" w:hAnsi="Arial Narrow"/>
          </w:rPr>
          <w:t>CONTEXTE</w:t>
        </w:r>
        <w:r w:rsidR="00AA7016">
          <w:rPr>
            <w:webHidden/>
          </w:rPr>
          <w:tab/>
        </w:r>
        <w:r w:rsidR="00AA7016">
          <w:rPr>
            <w:webHidden/>
          </w:rPr>
          <w:fldChar w:fldCharType="begin"/>
        </w:r>
        <w:r w:rsidR="00AA7016">
          <w:rPr>
            <w:webHidden/>
          </w:rPr>
          <w:instrText xml:space="preserve"> PAGEREF _Toc534382695 \h </w:instrText>
        </w:r>
        <w:r w:rsidR="00AA7016">
          <w:rPr>
            <w:webHidden/>
          </w:rPr>
        </w:r>
        <w:r w:rsidR="00AA7016">
          <w:rPr>
            <w:webHidden/>
          </w:rPr>
          <w:fldChar w:fldCharType="separate"/>
        </w:r>
        <w:r w:rsidR="00AA7016">
          <w:rPr>
            <w:webHidden/>
          </w:rPr>
          <w:t>4</w:t>
        </w:r>
        <w:r w:rsidR="00AA7016">
          <w:rPr>
            <w:webHidden/>
          </w:rPr>
          <w:fldChar w:fldCharType="end"/>
        </w:r>
      </w:hyperlink>
    </w:p>
    <w:p w14:paraId="60DE6612" w14:textId="77777777" w:rsidR="00AA7016" w:rsidRDefault="005A0881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534382696" w:history="1">
        <w:r w:rsidR="00AA7016" w:rsidRPr="00527083">
          <w:rPr>
            <w:rStyle w:val="Lienhypertexte"/>
            <w:rFonts w:ascii="Arial Narrow" w:hAnsi="Arial Narrow"/>
          </w:rPr>
          <w:t>2.</w:t>
        </w:r>
        <w:r w:rsidR="00AA7016">
          <w:rPr>
            <w:rFonts w:asciiTheme="minorHAnsi" w:eastAsiaTheme="minorEastAsia" w:hAnsiTheme="minorHAnsi"/>
            <w:b w:val="0"/>
            <w:caps w:val="0"/>
            <w:color w:val="auto"/>
            <w:sz w:val="22"/>
            <w:lang w:eastAsia="fr-FR"/>
          </w:rPr>
          <w:tab/>
        </w:r>
        <w:r w:rsidR="00AA7016" w:rsidRPr="00527083">
          <w:rPr>
            <w:rStyle w:val="Lienhypertexte"/>
            <w:rFonts w:ascii="Arial Narrow" w:hAnsi="Arial Narrow"/>
          </w:rPr>
          <w:t>SHEMA DE MONTAGE</w:t>
        </w:r>
        <w:r w:rsidR="00AA7016">
          <w:rPr>
            <w:webHidden/>
          </w:rPr>
          <w:tab/>
        </w:r>
        <w:r w:rsidR="00AA7016">
          <w:rPr>
            <w:webHidden/>
          </w:rPr>
          <w:fldChar w:fldCharType="begin"/>
        </w:r>
        <w:r w:rsidR="00AA7016">
          <w:rPr>
            <w:webHidden/>
          </w:rPr>
          <w:instrText xml:space="preserve"> PAGEREF _Toc534382696 \h </w:instrText>
        </w:r>
        <w:r w:rsidR="00AA7016">
          <w:rPr>
            <w:webHidden/>
          </w:rPr>
        </w:r>
        <w:r w:rsidR="00AA7016">
          <w:rPr>
            <w:webHidden/>
          </w:rPr>
          <w:fldChar w:fldCharType="separate"/>
        </w:r>
        <w:r w:rsidR="00AA7016">
          <w:rPr>
            <w:webHidden/>
          </w:rPr>
          <w:t>5</w:t>
        </w:r>
        <w:r w:rsidR="00AA7016">
          <w:rPr>
            <w:webHidden/>
          </w:rPr>
          <w:fldChar w:fldCharType="end"/>
        </w:r>
      </w:hyperlink>
    </w:p>
    <w:p w14:paraId="4EFEAA56" w14:textId="77777777" w:rsidR="00AA7016" w:rsidRDefault="005A0881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534382697" w:history="1">
        <w:r w:rsidR="00AA7016" w:rsidRPr="00527083">
          <w:rPr>
            <w:rStyle w:val="Lienhypertexte"/>
            <w:rFonts w:ascii="Arial Narrow" w:hAnsi="Arial Narrow"/>
          </w:rPr>
          <w:t>3.</w:t>
        </w:r>
        <w:r w:rsidR="00AA7016">
          <w:rPr>
            <w:rFonts w:asciiTheme="minorHAnsi" w:eastAsiaTheme="minorEastAsia" w:hAnsiTheme="minorHAnsi"/>
            <w:b w:val="0"/>
            <w:caps w:val="0"/>
            <w:color w:val="auto"/>
            <w:sz w:val="22"/>
            <w:lang w:eastAsia="fr-FR"/>
          </w:rPr>
          <w:tab/>
        </w:r>
        <w:r w:rsidR="00AA7016" w:rsidRPr="00527083">
          <w:rPr>
            <w:rStyle w:val="Lienhypertexte"/>
            <w:rFonts w:ascii="Arial Narrow" w:hAnsi="Arial Narrow"/>
          </w:rPr>
          <w:t>CONDITION DE CALCUL</w:t>
        </w:r>
        <w:r w:rsidR="00AA7016">
          <w:rPr>
            <w:webHidden/>
          </w:rPr>
          <w:tab/>
        </w:r>
        <w:r w:rsidR="00AA7016">
          <w:rPr>
            <w:webHidden/>
          </w:rPr>
          <w:fldChar w:fldCharType="begin"/>
        </w:r>
        <w:r w:rsidR="00AA7016">
          <w:rPr>
            <w:webHidden/>
          </w:rPr>
          <w:instrText xml:space="preserve"> PAGEREF _Toc534382697 \h </w:instrText>
        </w:r>
        <w:r w:rsidR="00AA7016">
          <w:rPr>
            <w:webHidden/>
          </w:rPr>
        </w:r>
        <w:r w:rsidR="00AA7016">
          <w:rPr>
            <w:webHidden/>
          </w:rPr>
          <w:fldChar w:fldCharType="separate"/>
        </w:r>
        <w:r w:rsidR="00AA7016">
          <w:rPr>
            <w:webHidden/>
          </w:rPr>
          <w:t>6</w:t>
        </w:r>
        <w:r w:rsidR="00AA7016">
          <w:rPr>
            <w:webHidden/>
          </w:rPr>
          <w:fldChar w:fldCharType="end"/>
        </w:r>
      </w:hyperlink>
    </w:p>
    <w:p w14:paraId="1AD9915E" w14:textId="77777777" w:rsidR="00AA7016" w:rsidRDefault="005A0881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534382698" w:history="1">
        <w:r w:rsidR="00AA7016" w:rsidRPr="00527083">
          <w:rPr>
            <w:rStyle w:val="Lienhypertexte"/>
            <w:rFonts w:ascii="Arial Narrow" w:hAnsi="Arial Narrow"/>
          </w:rPr>
          <w:t>4.</w:t>
        </w:r>
        <w:r w:rsidR="00AA7016">
          <w:rPr>
            <w:rFonts w:asciiTheme="minorHAnsi" w:eastAsiaTheme="minorEastAsia" w:hAnsiTheme="minorHAnsi"/>
            <w:b w:val="0"/>
            <w:caps w:val="0"/>
            <w:color w:val="auto"/>
            <w:sz w:val="22"/>
            <w:lang w:eastAsia="fr-FR"/>
          </w:rPr>
          <w:tab/>
        </w:r>
        <w:r w:rsidR="00AA7016" w:rsidRPr="00527083">
          <w:rPr>
            <w:rStyle w:val="Lienhypertexte"/>
            <w:rFonts w:ascii="Arial Narrow" w:hAnsi="Arial Narrow"/>
          </w:rPr>
          <w:t>CONFIGURATION ET TYPE DE PROFILE(S)</w:t>
        </w:r>
        <w:r w:rsidR="00AA7016">
          <w:rPr>
            <w:webHidden/>
          </w:rPr>
          <w:tab/>
        </w:r>
        <w:r w:rsidR="00AA7016">
          <w:rPr>
            <w:webHidden/>
          </w:rPr>
          <w:fldChar w:fldCharType="begin"/>
        </w:r>
        <w:r w:rsidR="00AA7016">
          <w:rPr>
            <w:webHidden/>
          </w:rPr>
          <w:instrText xml:space="preserve"> PAGEREF _Toc534382698 \h </w:instrText>
        </w:r>
        <w:r w:rsidR="00AA7016">
          <w:rPr>
            <w:webHidden/>
          </w:rPr>
        </w:r>
        <w:r w:rsidR="00AA7016">
          <w:rPr>
            <w:webHidden/>
          </w:rPr>
          <w:fldChar w:fldCharType="separate"/>
        </w:r>
        <w:r w:rsidR="00AA7016">
          <w:rPr>
            <w:webHidden/>
          </w:rPr>
          <w:t>7</w:t>
        </w:r>
        <w:r w:rsidR="00AA7016">
          <w:rPr>
            <w:webHidden/>
          </w:rPr>
          <w:fldChar w:fldCharType="end"/>
        </w:r>
      </w:hyperlink>
    </w:p>
    <w:p w14:paraId="27AA7ABF" w14:textId="77777777" w:rsidR="00AA7016" w:rsidRDefault="005A0881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534382699" w:history="1">
        <w:r w:rsidR="00AA7016" w:rsidRPr="00527083">
          <w:rPr>
            <w:rStyle w:val="Lienhypertexte"/>
            <w:rFonts w:ascii="Arial Narrow" w:hAnsi="Arial Narrow"/>
          </w:rPr>
          <w:t>5.</w:t>
        </w:r>
        <w:r w:rsidR="00AA7016">
          <w:rPr>
            <w:rFonts w:asciiTheme="minorHAnsi" w:eastAsiaTheme="minorEastAsia" w:hAnsiTheme="minorHAnsi"/>
            <w:b w:val="0"/>
            <w:caps w:val="0"/>
            <w:color w:val="auto"/>
            <w:sz w:val="22"/>
            <w:lang w:eastAsia="fr-FR"/>
          </w:rPr>
          <w:tab/>
        </w:r>
        <w:r w:rsidR="00AA7016" w:rsidRPr="00527083">
          <w:rPr>
            <w:rStyle w:val="Lienhypertexte"/>
            <w:rFonts w:ascii="Arial Narrow" w:hAnsi="Arial Narrow"/>
          </w:rPr>
          <w:t>CONFIGURATION ET TYPE DE PLATINE(S)</w:t>
        </w:r>
        <w:r w:rsidR="00AA7016">
          <w:rPr>
            <w:webHidden/>
          </w:rPr>
          <w:tab/>
        </w:r>
        <w:r w:rsidR="00AA7016">
          <w:rPr>
            <w:webHidden/>
          </w:rPr>
          <w:fldChar w:fldCharType="begin"/>
        </w:r>
        <w:r w:rsidR="00AA7016">
          <w:rPr>
            <w:webHidden/>
          </w:rPr>
          <w:instrText xml:space="preserve"> PAGEREF _Toc534382699 \h </w:instrText>
        </w:r>
        <w:r w:rsidR="00AA7016">
          <w:rPr>
            <w:webHidden/>
          </w:rPr>
        </w:r>
        <w:r w:rsidR="00AA7016">
          <w:rPr>
            <w:webHidden/>
          </w:rPr>
          <w:fldChar w:fldCharType="separate"/>
        </w:r>
        <w:r w:rsidR="00AA7016">
          <w:rPr>
            <w:webHidden/>
          </w:rPr>
          <w:t>8</w:t>
        </w:r>
        <w:r w:rsidR="00AA7016">
          <w:rPr>
            <w:webHidden/>
          </w:rPr>
          <w:fldChar w:fldCharType="end"/>
        </w:r>
      </w:hyperlink>
    </w:p>
    <w:p w14:paraId="5233C2AF" w14:textId="77777777" w:rsidR="00AA7016" w:rsidRDefault="005A0881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534382700" w:history="1">
        <w:r w:rsidR="00AA7016" w:rsidRPr="00527083">
          <w:rPr>
            <w:rStyle w:val="Lienhypertexte"/>
            <w:rFonts w:ascii="Arial Narrow" w:hAnsi="Arial Narrow"/>
          </w:rPr>
          <w:t>6.</w:t>
        </w:r>
        <w:r w:rsidR="00AA7016">
          <w:rPr>
            <w:rFonts w:asciiTheme="minorHAnsi" w:eastAsiaTheme="minorEastAsia" w:hAnsiTheme="minorHAnsi"/>
            <w:b w:val="0"/>
            <w:caps w:val="0"/>
            <w:color w:val="auto"/>
            <w:sz w:val="22"/>
            <w:lang w:eastAsia="fr-FR"/>
          </w:rPr>
          <w:tab/>
        </w:r>
        <w:r w:rsidR="00AA7016" w:rsidRPr="00527083">
          <w:rPr>
            <w:rStyle w:val="Lienhypertexte"/>
            <w:rFonts w:ascii="Arial Narrow" w:hAnsi="Arial Narrow"/>
          </w:rPr>
          <w:t>CARACTERISTIQUES DU/DES ETRIER(S)/COLLIER(S)</w:t>
        </w:r>
        <w:r w:rsidR="00AA7016">
          <w:rPr>
            <w:webHidden/>
          </w:rPr>
          <w:tab/>
        </w:r>
        <w:r w:rsidR="00AA7016">
          <w:rPr>
            <w:webHidden/>
          </w:rPr>
          <w:fldChar w:fldCharType="begin"/>
        </w:r>
        <w:r w:rsidR="00AA7016">
          <w:rPr>
            <w:webHidden/>
          </w:rPr>
          <w:instrText xml:space="preserve"> PAGEREF _Toc534382700 \h </w:instrText>
        </w:r>
        <w:r w:rsidR="00AA7016">
          <w:rPr>
            <w:webHidden/>
          </w:rPr>
        </w:r>
        <w:r w:rsidR="00AA7016">
          <w:rPr>
            <w:webHidden/>
          </w:rPr>
          <w:fldChar w:fldCharType="separate"/>
        </w:r>
        <w:r w:rsidR="00AA7016">
          <w:rPr>
            <w:webHidden/>
          </w:rPr>
          <w:t>9</w:t>
        </w:r>
        <w:r w:rsidR="00AA7016">
          <w:rPr>
            <w:webHidden/>
          </w:rPr>
          <w:fldChar w:fldCharType="end"/>
        </w:r>
      </w:hyperlink>
    </w:p>
    <w:p w14:paraId="3B2A50BE" w14:textId="29DC2BB8" w:rsidR="00217C88" w:rsidRPr="0017096E" w:rsidRDefault="00C73CD3" w:rsidP="00C92EFC">
      <w:pPr>
        <w:pStyle w:val="TM1"/>
        <w:ind w:left="0" w:firstLine="0"/>
        <w:rPr>
          <w:rFonts w:ascii="Arial Narrow" w:hAnsi="Arial Narrow" w:cs="Arial"/>
        </w:rPr>
      </w:pPr>
      <w:r w:rsidRPr="0017096E">
        <w:rPr>
          <w:rFonts w:ascii="Arial Narrow" w:hAnsi="Arial Narrow" w:cs="Arial"/>
          <w:bCs/>
          <w:szCs w:val="20"/>
        </w:rPr>
        <w:fldChar w:fldCharType="end"/>
      </w:r>
    </w:p>
    <w:p w14:paraId="61686628" w14:textId="77777777" w:rsidR="00217C88" w:rsidRPr="0017096E" w:rsidRDefault="00217C88">
      <w:pPr>
        <w:rPr>
          <w:rFonts w:ascii="Arial Narrow" w:hAnsi="Arial Narrow" w:cs="Arial"/>
        </w:rPr>
      </w:pPr>
      <w:r w:rsidRPr="0017096E">
        <w:rPr>
          <w:rFonts w:ascii="Arial Narrow" w:hAnsi="Arial Narrow" w:cs="Arial"/>
        </w:rPr>
        <w:br w:type="page"/>
      </w:r>
    </w:p>
    <w:p w14:paraId="247FF1AB" w14:textId="5275B4BB" w:rsidR="00864BFE" w:rsidRDefault="00F82F80" w:rsidP="00F6448C">
      <w:pPr>
        <w:pStyle w:val="Titre1"/>
        <w:rPr>
          <w:rFonts w:ascii="Arial Narrow" w:hAnsi="Arial Narrow"/>
        </w:rPr>
      </w:pPr>
      <w:bookmarkStart w:id="3" w:name="_Toc534382695"/>
      <w:bookmarkStart w:id="4" w:name="_Toc130877195"/>
      <w:bookmarkStart w:id="5" w:name="_Toc281919779"/>
      <w:r w:rsidRPr="0017096E">
        <w:rPr>
          <w:rFonts w:ascii="Arial Narrow" w:hAnsi="Arial Narrow"/>
        </w:rPr>
        <w:lastRenderedPageBreak/>
        <w:t>CONTEXTE</w:t>
      </w:r>
      <w:bookmarkEnd w:id="3"/>
    </w:p>
    <w:p w14:paraId="32BADD7F" w14:textId="61EF2DAD" w:rsidR="00CD00C4" w:rsidRPr="00CD00C4" w:rsidRDefault="00CD00C4" w:rsidP="00CD00C4">
      <w:pPr>
        <w:pStyle w:val="SOMQ1Paragraphe1"/>
        <w:rPr>
          <w:rFonts w:cs="Arial"/>
          <w:noProof/>
          <w:color w:val="auto"/>
        </w:rPr>
      </w:pPr>
      <w:r w:rsidRPr="00CD00C4">
        <w:rPr>
          <w:rFonts w:cs="Arial"/>
          <w:noProof/>
          <w:color w:val="auto"/>
        </w:rPr>
        <w:t>Le présent document fait état des différentes composantes d'un type de support. Il a pour but de synthétiser les informations nécessaires à la modélisation et le calcul du support à l'aide du logiciel BEAMSTRESS.</w:t>
      </w:r>
    </w:p>
    <w:p w14:paraId="49B225EC" w14:textId="13EAE42C" w:rsidR="00CD00C4" w:rsidRPr="00CD00C4" w:rsidRDefault="00CD00C4" w:rsidP="00CD00C4">
      <w:pPr>
        <w:pStyle w:val="SOMQ1Paragraphe1"/>
        <w:rPr>
          <w:rFonts w:cs="Arial"/>
          <w:noProof/>
          <w:color w:val="auto"/>
        </w:rPr>
      </w:pPr>
      <w:r w:rsidRPr="00CD00C4">
        <w:rPr>
          <w:rFonts w:cs="Arial"/>
          <w:noProof/>
          <w:color w:val="auto"/>
        </w:rPr>
        <w:t>Par la suite, la note de calcul pourra également être créée à l'aide d'OSup.</w:t>
      </w:r>
    </w:p>
    <w:p w14:paraId="66A6F55F" w14:textId="77777777" w:rsidR="00941240" w:rsidRDefault="00941240" w:rsidP="00864BFE">
      <w:pPr>
        <w:rPr>
          <w:rFonts w:ascii="Arial Narrow" w:hAnsi="Arial Narrow" w:cs="Arial"/>
        </w:rPr>
      </w:pPr>
    </w:p>
    <w:p w14:paraId="0B40B4A2" w14:textId="4C5E7388" w:rsidR="003E2A04" w:rsidRPr="0017096E" w:rsidRDefault="003E2A04" w:rsidP="003E2A04">
      <w:pPr>
        <w:jc w:val="left"/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14:paraId="60C5D1B1" w14:textId="5E830996" w:rsidR="003E2A04" w:rsidRDefault="003E2A04" w:rsidP="003E2A04">
      <w:pPr>
        <w:pStyle w:val="Titre1"/>
        <w:ind w:left="426"/>
        <w:rPr>
          <w:rFonts w:ascii="Arial Narrow" w:hAnsi="Arial Narrow"/>
        </w:rPr>
      </w:pPr>
      <w:bookmarkStart w:id="6" w:name="_Toc534382696"/>
      <w:r>
        <w:rPr>
          <w:rFonts w:ascii="Arial Narrow" w:hAnsi="Arial Narrow"/>
        </w:rPr>
        <w:lastRenderedPageBreak/>
        <w:t>SHEMA DE MONTAGE</w:t>
      </w:r>
      <w:bookmarkEnd w:id="6"/>
    </w:p>
    <w:tbl>
      <w:tblPr>
        <w:tblStyle w:val="Grilledutableau"/>
        <w:tblW w:w="9105" w:type="dxa"/>
        <w:tblLook w:val="04A0" w:firstRow="1" w:lastRow="0" w:firstColumn="1" w:lastColumn="0" w:noHBand="0" w:noVBand="1"/>
      </w:tblPr>
      <w:tblGrid>
        <w:gridCol w:w="9105"/>
      </w:tblGrid>
      <w:tr w:rsidR="003E2A04" w14:paraId="56B028F8" w14:textId="77777777" w:rsidTr="003E2A04">
        <w:trPr>
          <w:trHeight w:val="9727"/>
        </w:trPr>
        <w:tc>
          <w:tcPr>
            <w:tcW w:w="9105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4A7713D" w14:textId="77777777" w:rsidR="003E2A04" w:rsidRDefault="003E2A04" w:rsidP="003E2A04"/>
        </w:tc>
      </w:tr>
    </w:tbl>
    <w:p w14:paraId="64D04D00" w14:textId="77777777" w:rsidR="003E2A04" w:rsidRDefault="003E2A04" w:rsidP="003E2A04">
      <w:pPr>
        <w:pStyle w:val="Default"/>
      </w:pPr>
    </w:p>
    <w:p w14:paraId="448FD5EA" w14:textId="3F0DDEC1" w:rsidR="003E2A04" w:rsidRPr="003E2A04" w:rsidRDefault="003E2A04" w:rsidP="003E2A04">
      <w:pPr>
        <w:rPr>
          <w:rFonts w:ascii="Arial Narrow" w:eastAsia="Times New Roman" w:hAnsi="Arial Narrow" w:cs="Arial"/>
          <w:b/>
          <w:i/>
          <w:noProof/>
          <w:color w:val="2E74B5" w:themeColor="accent1" w:themeShade="BF"/>
          <w:szCs w:val="24"/>
          <w:lang w:eastAsia="fr-FR"/>
        </w:rPr>
      </w:pPr>
      <w:r w:rsidRPr="003E2A04">
        <w:rPr>
          <w:rFonts w:ascii="Arial Narrow" w:eastAsia="Times New Roman" w:hAnsi="Arial Narrow" w:cs="Arial"/>
          <w:b/>
          <w:i/>
          <w:noProof/>
          <w:color w:val="2E74B5" w:themeColor="accent1" w:themeShade="BF"/>
          <w:szCs w:val="24"/>
          <w:lang w:eastAsia="fr-FR"/>
        </w:rPr>
        <w:t xml:space="preserve"> INFO : N'oubliez pas d'indiquer les éléments de votre support par le nom donné dans OSup pour permettre sa modélisation sur </w:t>
      </w:r>
      <w:r>
        <w:rPr>
          <w:rFonts w:ascii="Arial Narrow" w:eastAsia="Times New Roman" w:hAnsi="Arial Narrow" w:cs="Arial"/>
          <w:b/>
          <w:i/>
          <w:noProof/>
          <w:color w:val="2E74B5" w:themeColor="accent1" w:themeShade="BF"/>
          <w:szCs w:val="24"/>
          <w:lang w:eastAsia="fr-FR"/>
        </w:rPr>
        <w:t>BEAMSTRESS</w:t>
      </w:r>
      <w:r w:rsidRPr="003E2A04">
        <w:rPr>
          <w:rFonts w:ascii="Arial Narrow" w:eastAsia="Times New Roman" w:hAnsi="Arial Narrow" w:cs="Arial"/>
          <w:b/>
          <w:i/>
          <w:noProof/>
          <w:color w:val="2E74B5" w:themeColor="accent1" w:themeShade="BF"/>
          <w:szCs w:val="24"/>
          <w:lang w:eastAsia="fr-FR"/>
        </w:rPr>
        <w:t xml:space="preserve"> </w:t>
      </w:r>
    </w:p>
    <w:p w14:paraId="3CD89D34" w14:textId="5D0E4BEC" w:rsidR="003E2A04" w:rsidRPr="003E2A04" w:rsidRDefault="003E2A04" w:rsidP="003E2A04">
      <w:pPr>
        <w:rPr>
          <w:rFonts w:ascii="Arial Narrow" w:eastAsia="Times New Roman" w:hAnsi="Arial Narrow" w:cs="Arial"/>
          <w:b/>
          <w:i/>
          <w:noProof/>
          <w:color w:val="2E74B5" w:themeColor="accent1" w:themeShade="BF"/>
          <w:szCs w:val="24"/>
          <w:lang w:eastAsia="fr-FR"/>
        </w:rPr>
      </w:pPr>
      <w:r w:rsidRPr="003E2A04">
        <w:rPr>
          <w:rFonts w:ascii="Arial Narrow" w:eastAsia="Times New Roman" w:hAnsi="Arial Narrow" w:cs="Arial"/>
          <w:b/>
          <w:i/>
          <w:noProof/>
          <w:color w:val="2E74B5" w:themeColor="accent1" w:themeShade="BF"/>
          <w:szCs w:val="24"/>
          <w:lang w:eastAsia="fr-FR"/>
        </w:rPr>
        <w:t>Indiquez également les dimensions de chaque élément.</w:t>
      </w:r>
    </w:p>
    <w:p w14:paraId="5D13A663" w14:textId="77777777" w:rsidR="003E2A04" w:rsidRPr="003E2A04" w:rsidRDefault="003E2A04" w:rsidP="003E2A04"/>
    <w:p w14:paraId="7A6204F3" w14:textId="6F3CCDCF" w:rsidR="005C0CC6" w:rsidRPr="00CD00C4" w:rsidRDefault="0092760C" w:rsidP="003E2A04">
      <w:pPr>
        <w:pStyle w:val="Titre1"/>
        <w:ind w:left="426"/>
        <w:rPr>
          <w:rFonts w:ascii="Arial Narrow" w:hAnsi="Arial Narrow"/>
        </w:rPr>
      </w:pPr>
      <w:r w:rsidRPr="0017096E">
        <w:rPr>
          <w:rFonts w:ascii="Arial Narrow" w:hAnsi="Arial Narrow"/>
        </w:rPr>
        <w:br w:type="page"/>
      </w:r>
      <w:bookmarkStart w:id="7" w:name="_Toc534382697"/>
      <w:bookmarkEnd w:id="4"/>
      <w:bookmarkEnd w:id="5"/>
      <w:r w:rsidR="00CE2BB4" w:rsidRPr="003E2A04">
        <w:rPr>
          <w:rFonts w:ascii="Arial Narrow" w:hAnsi="Arial Narrow"/>
        </w:rPr>
        <w:lastRenderedPageBreak/>
        <w:t>CONDITION</w:t>
      </w:r>
      <w:r w:rsidR="00CE2BB4">
        <w:rPr>
          <w:rFonts w:ascii="Arial Narrow" w:hAnsi="Arial Narrow"/>
          <w:caps w:val="0"/>
        </w:rPr>
        <w:t xml:space="preserve"> DE CALCUL</w:t>
      </w:r>
      <w:bookmarkEnd w:id="7"/>
    </w:p>
    <w:p w14:paraId="0E9E49AA" w14:textId="498A49DA" w:rsidR="00B2447F" w:rsidRPr="00B2447F" w:rsidRDefault="00B2447F" w:rsidP="00B2447F">
      <w:r w:rsidRPr="003E2A04">
        <w:rPr>
          <w:rFonts w:ascii="Arial Narrow" w:eastAsia="Times New Roman" w:hAnsi="Arial Narrow" w:cs="Arial"/>
          <w:noProof/>
          <w:szCs w:val="24"/>
          <w:lang w:eastAsia="fr-FR"/>
        </w:rPr>
        <w:t xml:space="preserve">Le repère considéré </w:t>
      </w:r>
      <w:r w:rsidR="00CE2BB4" w:rsidRPr="003E2A04">
        <w:rPr>
          <w:rFonts w:ascii="Arial Narrow" w:eastAsia="Times New Roman" w:hAnsi="Arial Narrow" w:cs="Arial"/>
          <w:noProof/>
          <w:szCs w:val="24"/>
          <w:lang w:eastAsia="fr-FR"/>
        </w:rPr>
        <w:t xml:space="preserve">est, par convention, fixe pour tous les supports calculés à l'aide d'OSup. L'axe Y est positif </w:t>
      </w:r>
      <w:r w:rsidR="003E2A04" w:rsidRPr="003E2A04">
        <w:rPr>
          <w:rFonts w:ascii="Arial Narrow" w:eastAsia="Times New Roman" w:hAnsi="Arial Narrow" w:cs="Arial"/>
          <w:noProof/>
          <w:szCs w:val="24"/>
          <w:lang w:eastAsia="fr-FR"/>
        </w:rPr>
        <w:t>suivant le profilés, la/les platine(s) est/sont fixée(s) sur le mur sur le plan XZ.</w:t>
      </w:r>
    </w:p>
    <w:p w14:paraId="20443EE3" w14:textId="34FAC692" w:rsidR="003E2A04" w:rsidRDefault="00FD011E" w:rsidP="003E2A04">
      <w:pPr>
        <w:pStyle w:val="Default"/>
      </w:pPr>
      <w:r>
        <w:rPr>
          <w:noProof/>
          <w:lang w:eastAsia="fr-FR"/>
        </w:rPr>
        <w:drawing>
          <wp:inline distT="0" distB="0" distL="0" distR="0" wp14:anchorId="13A0A1FD" wp14:editId="7EEC1E7F">
            <wp:extent cx="5759450" cy="4277995"/>
            <wp:effectExtent l="19050" t="19050" r="12700" b="273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èr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79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4E2F2C8" w14:textId="77777777" w:rsidR="003E2A04" w:rsidRDefault="003E2A04" w:rsidP="003E2A04">
      <w:pPr>
        <w:pStyle w:val="Default"/>
      </w:pPr>
    </w:p>
    <w:p w14:paraId="1D5172EE" w14:textId="77777777" w:rsidR="003E2A04" w:rsidRDefault="003E2A04" w:rsidP="003E2A04">
      <w:pPr>
        <w:pStyle w:val="Default"/>
        <w:rPr>
          <w:sz w:val="22"/>
          <w:szCs w:val="22"/>
        </w:rPr>
      </w:pPr>
    </w:p>
    <w:p w14:paraId="74510816" w14:textId="77777777" w:rsidR="003E2A04" w:rsidRDefault="003E2A04" w:rsidP="003E2A04">
      <w:pPr>
        <w:pStyle w:val="Default"/>
        <w:rPr>
          <w:sz w:val="22"/>
          <w:szCs w:val="22"/>
        </w:rPr>
      </w:pPr>
    </w:p>
    <w:p w14:paraId="63B03624" w14:textId="77777777" w:rsidR="003E2A04" w:rsidRDefault="003E2A04" w:rsidP="003E2A04">
      <w:pPr>
        <w:pStyle w:val="Default"/>
        <w:rPr>
          <w:sz w:val="22"/>
          <w:szCs w:val="22"/>
        </w:rPr>
      </w:pPr>
    </w:p>
    <w:p w14:paraId="7A19F08C" w14:textId="77777777" w:rsidR="003E2A04" w:rsidRDefault="003E2A04" w:rsidP="003E2A04">
      <w:pPr>
        <w:pStyle w:val="Default"/>
        <w:rPr>
          <w:sz w:val="22"/>
          <w:szCs w:val="22"/>
        </w:rPr>
      </w:pPr>
    </w:p>
    <w:p w14:paraId="502E1329" w14:textId="77777777" w:rsidR="003E2A04" w:rsidRDefault="003E2A04" w:rsidP="003E2A04">
      <w:pPr>
        <w:pStyle w:val="Default"/>
        <w:rPr>
          <w:sz w:val="22"/>
          <w:szCs w:val="22"/>
        </w:rPr>
      </w:pPr>
    </w:p>
    <w:p w14:paraId="43C6CB89" w14:textId="77777777" w:rsidR="003E2A04" w:rsidRDefault="003E2A04" w:rsidP="003E2A04">
      <w:pPr>
        <w:pStyle w:val="Default"/>
        <w:rPr>
          <w:sz w:val="22"/>
          <w:szCs w:val="22"/>
        </w:rPr>
      </w:pPr>
    </w:p>
    <w:p w14:paraId="45070FD5" w14:textId="77777777" w:rsidR="003E2A04" w:rsidRDefault="003E2A04" w:rsidP="003E2A04">
      <w:pPr>
        <w:pStyle w:val="Default"/>
        <w:rPr>
          <w:sz w:val="22"/>
          <w:szCs w:val="22"/>
        </w:rPr>
      </w:pPr>
    </w:p>
    <w:p w14:paraId="752D5265" w14:textId="3A745E46" w:rsidR="003E2A04" w:rsidRPr="003E2A04" w:rsidRDefault="003E2A04" w:rsidP="003E2A04">
      <w:pPr>
        <w:rPr>
          <w:rFonts w:ascii="Arial Narrow" w:eastAsia="Times New Roman" w:hAnsi="Arial Narrow" w:cs="Arial"/>
          <w:noProof/>
          <w:szCs w:val="24"/>
          <w:lang w:eastAsia="fr-FR"/>
        </w:rPr>
      </w:pPr>
      <w:r w:rsidRPr="003E2A04">
        <w:rPr>
          <w:rFonts w:ascii="Arial Narrow" w:eastAsia="Times New Roman" w:hAnsi="Arial Narrow" w:cs="Arial"/>
          <w:noProof/>
          <w:szCs w:val="24"/>
          <w:lang w:eastAsia="fr-FR"/>
        </w:rPr>
        <w:t xml:space="preserve">Les données suivantes sont prises en compte pour l'ensemble des calculs de chaque élément composant le support : </w:t>
      </w:r>
    </w:p>
    <w:p w14:paraId="66BED4EA" w14:textId="698C37EC" w:rsidR="003E2A04" w:rsidRPr="003E2A04" w:rsidRDefault="003E2A04" w:rsidP="003E2A04">
      <w:pPr>
        <w:pStyle w:val="SOMQ1Puce1"/>
        <w:rPr>
          <w:rFonts w:ascii="Arial Narrow" w:hAnsi="Arial Narrow" w:cs="Arial"/>
          <w:noProof/>
          <w:color w:val="auto"/>
        </w:rPr>
      </w:pPr>
      <w:r w:rsidRPr="003E2A04">
        <w:rPr>
          <w:rFonts w:ascii="Arial Narrow" w:hAnsi="Arial Narrow" w:cs="Arial"/>
          <w:noProof/>
          <w:color w:val="auto"/>
        </w:rPr>
        <w:t>Réglementation : ……………………………………………………………………………</w:t>
      </w:r>
      <w:r>
        <w:rPr>
          <w:rFonts w:ascii="Arial Narrow" w:hAnsi="Arial Narrow" w:cs="Arial"/>
          <w:noProof/>
          <w:color w:val="auto"/>
        </w:rPr>
        <w:t>.</w:t>
      </w:r>
      <w:r w:rsidR="00972556">
        <w:rPr>
          <w:rFonts w:ascii="Arial Narrow" w:hAnsi="Arial Narrow" w:cs="Arial"/>
          <w:noProof/>
          <w:color w:val="auto"/>
        </w:rPr>
        <w:t>…………</w:t>
      </w:r>
      <w:bookmarkStart w:id="8" w:name="Reglementation"/>
      <w:bookmarkEnd w:id="8"/>
    </w:p>
    <w:p w14:paraId="41FB0853" w14:textId="3B39C28E" w:rsidR="003E2A04" w:rsidRPr="003E2A04" w:rsidRDefault="003E2A04" w:rsidP="003E2A04">
      <w:pPr>
        <w:pStyle w:val="SOMQ1Puce1"/>
        <w:rPr>
          <w:rFonts w:ascii="Arial Narrow" w:hAnsi="Arial Narrow" w:cs="Arial"/>
          <w:noProof/>
          <w:color w:val="auto"/>
        </w:rPr>
      </w:pPr>
      <w:r w:rsidRPr="003E2A04">
        <w:rPr>
          <w:rFonts w:ascii="Arial Narrow" w:hAnsi="Arial Narrow" w:cs="Arial"/>
          <w:noProof/>
          <w:color w:val="auto"/>
        </w:rPr>
        <w:t>Niveau : …………………………………………………………………………………….…</w:t>
      </w:r>
      <w:r>
        <w:rPr>
          <w:rFonts w:ascii="Arial Narrow" w:hAnsi="Arial Narrow" w:cs="Arial"/>
          <w:noProof/>
          <w:color w:val="auto"/>
        </w:rPr>
        <w:t>..</w:t>
      </w:r>
      <w:r w:rsidR="00972556">
        <w:rPr>
          <w:rFonts w:ascii="Arial Narrow" w:hAnsi="Arial Narrow" w:cs="Arial"/>
          <w:noProof/>
          <w:color w:val="auto"/>
        </w:rPr>
        <w:t>............</w:t>
      </w:r>
      <w:bookmarkStart w:id="9" w:name="Niveau"/>
      <w:bookmarkEnd w:id="9"/>
      <w:r w:rsidRPr="003E2A04">
        <w:rPr>
          <w:rFonts w:ascii="Arial Narrow" w:hAnsi="Arial Narrow" w:cs="Arial"/>
          <w:noProof/>
          <w:color w:val="auto"/>
        </w:rPr>
        <w:t xml:space="preserve"> </w:t>
      </w:r>
    </w:p>
    <w:p w14:paraId="567B2088" w14:textId="5D298E99" w:rsidR="003E2A04" w:rsidRPr="003E2A04" w:rsidRDefault="003E2A04" w:rsidP="003E2A04">
      <w:pPr>
        <w:pStyle w:val="SOMQ1Puce1"/>
        <w:rPr>
          <w:rFonts w:ascii="Arial Narrow" w:hAnsi="Arial Narrow" w:cs="Arial"/>
          <w:noProof/>
          <w:color w:val="auto"/>
        </w:rPr>
      </w:pPr>
      <w:r w:rsidRPr="003E2A04">
        <w:rPr>
          <w:rFonts w:ascii="Arial Narrow" w:hAnsi="Arial Narrow" w:cs="Arial"/>
          <w:noProof/>
          <w:color w:val="auto"/>
        </w:rPr>
        <w:t>Température de calcul :…</w:t>
      </w:r>
      <w:r w:rsidR="00972556">
        <w:rPr>
          <w:rFonts w:ascii="Arial Narrow" w:hAnsi="Arial Narrow" w:cs="Arial"/>
          <w:noProof/>
          <w:color w:val="auto"/>
        </w:rPr>
        <w:t>……………………………………………………………………………..</w:t>
      </w:r>
      <w:bookmarkStart w:id="10" w:name="Temperature"/>
      <w:bookmarkEnd w:id="10"/>
      <w:r w:rsidRPr="003E2A04">
        <w:rPr>
          <w:rFonts w:ascii="Arial Narrow" w:hAnsi="Arial Narrow" w:cs="Arial"/>
          <w:noProof/>
          <w:color w:val="auto"/>
        </w:rPr>
        <w:t xml:space="preserve">°C </w:t>
      </w:r>
    </w:p>
    <w:p w14:paraId="393C9EC7" w14:textId="2BAB4ABC" w:rsidR="00B2447F" w:rsidRPr="003E2A04" w:rsidRDefault="00B2447F" w:rsidP="00B2447F">
      <w:pPr>
        <w:rPr>
          <w:rFonts w:ascii="Arial Narrow" w:eastAsia="Times New Roman" w:hAnsi="Arial Narrow" w:cs="Arial"/>
          <w:noProof/>
          <w:szCs w:val="24"/>
          <w:lang w:eastAsia="fr-FR"/>
        </w:rPr>
      </w:pPr>
    </w:p>
    <w:p w14:paraId="36386180" w14:textId="2C01390D" w:rsidR="00A16A58" w:rsidRDefault="00A16A58">
      <w:pPr>
        <w:jc w:val="left"/>
      </w:pPr>
      <w:r>
        <w:br w:type="page"/>
      </w:r>
    </w:p>
    <w:p w14:paraId="049BC36A" w14:textId="4EC7235A" w:rsidR="00140D99" w:rsidRDefault="003E2A04" w:rsidP="00EF49F5">
      <w:pPr>
        <w:pStyle w:val="Titre1"/>
        <w:ind w:left="426"/>
        <w:rPr>
          <w:rFonts w:ascii="Arial Narrow" w:hAnsi="Arial Narrow"/>
          <w:caps w:val="0"/>
        </w:rPr>
      </w:pPr>
      <w:bookmarkStart w:id="11" w:name="_Toc534382698"/>
      <w:r>
        <w:rPr>
          <w:rFonts w:ascii="Arial Narrow" w:hAnsi="Arial Narrow"/>
          <w:caps w:val="0"/>
        </w:rPr>
        <w:lastRenderedPageBreak/>
        <w:t>CONFIGURATION ET TYPE DE PROFILE(S)</w:t>
      </w:r>
      <w:bookmarkEnd w:id="11"/>
    </w:p>
    <w:p w14:paraId="24117860" w14:textId="01C0F76B" w:rsidR="00636F55" w:rsidRPr="00636F55" w:rsidRDefault="006F14B1" w:rsidP="00636F55">
      <w:r>
        <w:t>Les tableaux suivant présentent l'ensemble des caractéristiques associées aux profilés du support.</w:t>
      </w:r>
    </w:p>
    <w:p w14:paraId="141E67BD" w14:textId="77777777" w:rsidR="00EF49F5" w:rsidRDefault="00EF49F5" w:rsidP="00EF49F5">
      <w:bookmarkStart w:id="12" w:name="Profile"/>
      <w:bookmarkEnd w:id="12"/>
    </w:p>
    <w:p w14:paraId="0144D329" w14:textId="77777777" w:rsidR="00EF49F5" w:rsidRPr="00EF49F5" w:rsidRDefault="00EF49F5" w:rsidP="00EF49F5"/>
    <w:tbl>
      <w:tblPr>
        <w:tblStyle w:val="ProfilesTab"/>
        <w:tblW w:w="0" w:type="auto"/>
        <w:tblLook w:val="04A0" w:firstRow="1" w:lastRow="0" w:firstColumn="1" w:lastColumn="0" w:noHBand="0" w:noVBand="1"/>
      </w:tblPr>
      <w:tblGrid>
        <w:gridCol w:w="1278"/>
        <w:gridCol w:w="1694"/>
        <w:gridCol w:w="881"/>
        <w:gridCol w:w="1812"/>
        <w:gridCol w:w="827"/>
        <w:gridCol w:w="1725"/>
        <w:gridCol w:w="843"/>
      </w:tblGrid>
      <w:tr w:rsidR="00E757DD" w:rsidRPr="00E757DD" w14:paraId="4853B8D2" w14:textId="77777777" w:rsidTr="007D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8" w:type="dxa"/>
            <w:vMerge w:val="restart"/>
          </w:tcPr>
          <w:p w14:paraId="5E3E594F" w14:textId="0557E5A7" w:rsidR="00E757DD" w:rsidRPr="00E757DD" w:rsidRDefault="00E757DD" w:rsidP="00E757DD">
            <w:pPr>
              <w:rPr>
                <w:sz w:val="20"/>
              </w:rPr>
            </w:pPr>
            <w:bookmarkStart w:id="13" w:name="ProfileTemplateTab"/>
          </w:p>
        </w:tc>
        <w:tc>
          <w:tcPr>
            <w:tcW w:w="2575" w:type="dxa"/>
            <w:gridSpan w:val="2"/>
            <w:shd w:val="clear" w:color="auto" w:fill="00B0F0"/>
          </w:tcPr>
          <w:p w14:paraId="18F517F9" w14:textId="65323463" w:rsidR="00E757DD" w:rsidRPr="00140D99" w:rsidRDefault="00E757DD" w:rsidP="007D6959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Caractéristiques Géométriques</w:t>
            </w:r>
          </w:p>
        </w:tc>
        <w:tc>
          <w:tcPr>
            <w:tcW w:w="2639" w:type="dxa"/>
            <w:gridSpan w:val="2"/>
            <w:shd w:val="clear" w:color="auto" w:fill="00B0F0"/>
          </w:tcPr>
          <w:p w14:paraId="1EEC8955" w14:textId="5210B0CD" w:rsidR="00E757DD" w:rsidRPr="00140D99" w:rsidRDefault="00E757DD" w:rsidP="007D6959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Données Matériaux</w:t>
            </w:r>
          </w:p>
        </w:tc>
        <w:tc>
          <w:tcPr>
            <w:tcW w:w="2568" w:type="dxa"/>
            <w:gridSpan w:val="2"/>
            <w:shd w:val="clear" w:color="auto" w:fill="00B0F0"/>
          </w:tcPr>
          <w:p w14:paraId="5A674F22" w14:textId="391FCC51" w:rsidR="00E757DD" w:rsidRPr="00140D99" w:rsidRDefault="00E757DD" w:rsidP="007D6959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Contraintes Admissibles</w:t>
            </w:r>
          </w:p>
        </w:tc>
      </w:tr>
      <w:tr w:rsidR="00E757DD" w:rsidRPr="00E757DD" w14:paraId="5133BD72" w14:textId="77777777" w:rsidTr="00972556">
        <w:tc>
          <w:tcPr>
            <w:tcW w:w="1278" w:type="dxa"/>
            <w:vMerge/>
          </w:tcPr>
          <w:p w14:paraId="4EE63897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02D03631" w14:textId="4633CFEC" w:rsidR="00E757DD" w:rsidRPr="00E757DD" w:rsidRDefault="00E757DD" w:rsidP="00E757DD">
            <w:pPr>
              <w:tabs>
                <w:tab w:val="left" w:pos="765"/>
              </w:tabs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I</w:t>
            </w:r>
            <w:r w:rsidRPr="00E757DD">
              <w:rPr>
                <w:sz w:val="20"/>
                <w:vertAlign w:val="subscript"/>
              </w:rPr>
              <w:t>z</w:t>
            </w:r>
            <w:proofErr w:type="spellEnd"/>
            <w:r w:rsidRPr="00E757DD">
              <w:rPr>
                <w:sz w:val="20"/>
              </w:rPr>
              <w:t xml:space="preserve"> (mm</w:t>
            </w:r>
            <w:r w:rsidRPr="007D6959">
              <w:rPr>
                <w:sz w:val="20"/>
                <w:vertAlign w:val="superscript"/>
              </w:rPr>
              <w:t>4</w:t>
            </w:r>
            <w:r w:rsidRPr="00E757DD">
              <w:rPr>
                <w:sz w:val="20"/>
              </w:rPr>
              <w:t>)</w:t>
            </w:r>
          </w:p>
        </w:tc>
        <w:tc>
          <w:tcPr>
            <w:tcW w:w="881" w:type="dxa"/>
          </w:tcPr>
          <w:p w14:paraId="7115CCB3" w14:textId="0F1063C5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6C5AD2AE" w14:textId="2D5FCB70" w:rsidR="00E757DD" w:rsidRPr="00E757DD" w:rsidRDefault="00E757DD" w:rsidP="00E757DD">
            <w:pPr>
              <w:rPr>
                <w:sz w:val="20"/>
              </w:rPr>
            </w:pPr>
            <w:r w:rsidRPr="00E757DD">
              <w:rPr>
                <w:sz w:val="20"/>
              </w:rPr>
              <w:t>Température (°C)</w:t>
            </w:r>
          </w:p>
        </w:tc>
        <w:tc>
          <w:tcPr>
            <w:tcW w:w="827" w:type="dxa"/>
          </w:tcPr>
          <w:p w14:paraId="73514D87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725" w:type="dxa"/>
          </w:tcPr>
          <w:p w14:paraId="111818AD" w14:textId="59CD6EC8" w:rsidR="00E757DD" w:rsidRPr="00E757DD" w:rsidRDefault="00E757DD" w:rsidP="00E757DD">
            <w:pPr>
              <w:rPr>
                <w:sz w:val="20"/>
              </w:rPr>
            </w:pPr>
            <w:r w:rsidRPr="00E757DD">
              <w:rPr>
                <w:sz w:val="20"/>
              </w:rPr>
              <w:t>F</w:t>
            </w:r>
            <w:r w:rsidRPr="00140D99">
              <w:rPr>
                <w:sz w:val="20"/>
                <w:vertAlign w:val="subscript"/>
              </w:rPr>
              <w:t>a</w:t>
            </w:r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43" w:type="dxa"/>
          </w:tcPr>
          <w:p w14:paraId="64775639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</w:tr>
      <w:tr w:rsidR="00E757DD" w:rsidRPr="00E757DD" w14:paraId="43DE0A11" w14:textId="77777777" w:rsidTr="00972556">
        <w:tc>
          <w:tcPr>
            <w:tcW w:w="1278" w:type="dxa"/>
            <w:vMerge/>
          </w:tcPr>
          <w:p w14:paraId="48F7981A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20854F8D" w14:textId="5F793C61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I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  <w:r w:rsidRPr="00E757DD">
              <w:rPr>
                <w:sz w:val="20"/>
              </w:rPr>
              <w:t xml:space="preserve"> (mm</w:t>
            </w:r>
            <w:r w:rsidRPr="007D6959">
              <w:rPr>
                <w:sz w:val="20"/>
                <w:vertAlign w:val="superscript"/>
              </w:rPr>
              <w:t>4</w:t>
            </w:r>
            <w:r w:rsidRPr="00E757DD">
              <w:rPr>
                <w:sz w:val="20"/>
              </w:rPr>
              <w:t>)</w:t>
            </w:r>
          </w:p>
        </w:tc>
        <w:tc>
          <w:tcPr>
            <w:tcW w:w="881" w:type="dxa"/>
          </w:tcPr>
          <w:p w14:paraId="5D93078B" w14:textId="08BB9D11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6C954120" w14:textId="3A907BCD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27" w:type="dxa"/>
          </w:tcPr>
          <w:p w14:paraId="34F05C77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725" w:type="dxa"/>
          </w:tcPr>
          <w:p w14:paraId="0418142E" w14:textId="387D470E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t</w:t>
            </w:r>
            <w:proofErr w:type="spellEnd"/>
            <w:r w:rsidR="00972556" w:rsidRPr="00972556">
              <w:rPr>
                <w:sz w:val="20"/>
              </w:rPr>
              <w:t xml:space="preserve"> </w:t>
            </w:r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43" w:type="dxa"/>
          </w:tcPr>
          <w:p w14:paraId="2ACADF1C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</w:tr>
      <w:tr w:rsidR="00E757DD" w:rsidRPr="00E757DD" w14:paraId="143EC0BB" w14:textId="77777777" w:rsidTr="00972556">
        <w:tc>
          <w:tcPr>
            <w:tcW w:w="1278" w:type="dxa"/>
            <w:vMerge/>
          </w:tcPr>
          <w:p w14:paraId="3835004C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61770D42" w14:textId="115811C0" w:rsidR="00E757DD" w:rsidRPr="00E757DD" w:rsidRDefault="00E757DD" w:rsidP="00E757DD">
            <w:pPr>
              <w:rPr>
                <w:sz w:val="20"/>
              </w:rPr>
            </w:pPr>
            <w:r w:rsidRPr="00E757DD">
              <w:rPr>
                <w:sz w:val="20"/>
              </w:rPr>
              <w:t>Aire (mm</w:t>
            </w:r>
            <w:r w:rsidRPr="007D6959">
              <w:rPr>
                <w:sz w:val="20"/>
                <w:vertAlign w:val="superscript"/>
              </w:rPr>
              <w:t>2</w:t>
            </w:r>
            <w:r w:rsidRPr="00E757DD">
              <w:rPr>
                <w:sz w:val="20"/>
              </w:rPr>
              <w:t>)</w:t>
            </w:r>
          </w:p>
        </w:tc>
        <w:tc>
          <w:tcPr>
            <w:tcW w:w="881" w:type="dxa"/>
          </w:tcPr>
          <w:p w14:paraId="64594072" w14:textId="35498B70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4F0A3147" w14:textId="4648D096" w:rsidR="00E757DD" w:rsidRPr="00E757DD" w:rsidRDefault="004563DA" w:rsidP="00E757DD">
            <w:pPr>
              <w:rPr>
                <w:sz w:val="20"/>
              </w:rPr>
            </w:pPr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u</w:t>
            </w:r>
            <w:r w:rsidRPr="00C245EE">
              <w:rPr>
                <w:sz w:val="20"/>
              </w:rPr>
              <w:t xml:space="preserve"> </w:t>
            </w:r>
            <w:r w:rsidR="00E757DD" w:rsidRPr="00E757DD">
              <w:rPr>
                <w:sz w:val="20"/>
              </w:rPr>
              <w:t>(</w:t>
            </w:r>
            <w:proofErr w:type="spellStart"/>
            <w:r w:rsidR="00E757DD" w:rsidRPr="00E757DD">
              <w:rPr>
                <w:sz w:val="20"/>
              </w:rPr>
              <w:t>MPa</w:t>
            </w:r>
            <w:proofErr w:type="spellEnd"/>
            <w:r w:rsidR="00E757DD" w:rsidRPr="00E757DD">
              <w:rPr>
                <w:sz w:val="20"/>
              </w:rPr>
              <w:t>)</w:t>
            </w:r>
          </w:p>
        </w:tc>
        <w:tc>
          <w:tcPr>
            <w:tcW w:w="827" w:type="dxa"/>
          </w:tcPr>
          <w:p w14:paraId="55113ECB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725" w:type="dxa"/>
          </w:tcPr>
          <w:p w14:paraId="11A2CEF6" w14:textId="3096D404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b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43" w:type="dxa"/>
          </w:tcPr>
          <w:p w14:paraId="2DEA6559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</w:tr>
      <w:tr w:rsidR="00E757DD" w:rsidRPr="00E757DD" w14:paraId="08A47869" w14:textId="77777777" w:rsidTr="00972556">
        <w:tc>
          <w:tcPr>
            <w:tcW w:w="1278" w:type="dxa"/>
            <w:vMerge/>
          </w:tcPr>
          <w:p w14:paraId="46747EA7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7170A768" w14:textId="658CD0C1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R</w:t>
            </w:r>
            <w:r w:rsidRPr="00E757DD">
              <w:rPr>
                <w:sz w:val="20"/>
                <w:vertAlign w:val="subscript"/>
              </w:rPr>
              <w:t>min</w:t>
            </w:r>
            <w:proofErr w:type="spellEnd"/>
            <w:r w:rsidRPr="00C245EE">
              <w:rPr>
                <w:sz w:val="20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881" w:type="dxa"/>
          </w:tcPr>
          <w:p w14:paraId="7E2BB9C3" w14:textId="2F447CB3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6E8259A9" w14:textId="53EA2D01" w:rsidR="00E757DD" w:rsidRPr="00E757DD" w:rsidRDefault="00E757DD" w:rsidP="00E757DD">
            <w:pPr>
              <w:rPr>
                <w:sz w:val="20"/>
              </w:rPr>
            </w:pPr>
            <w:r w:rsidRPr="00E757DD">
              <w:rPr>
                <w:sz w:val="20"/>
              </w:rPr>
              <w:t>E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27" w:type="dxa"/>
          </w:tcPr>
          <w:p w14:paraId="19B690EC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725" w:type="dxa"/>
          </w:tcPr>
          <w:p w14:paraId="0BE27033" w14:textId="2550586C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v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43" w:type="dxa"/>
          </w:tcPr>
          <w:p w14:paraId="08F70C6D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</w:tr>
      <w:tr w:rsidR="00E757DD" w:rsidRPr="00E757DD" w14:paraId="7332E4E2" w14:textId="77777777" w:rsidTr="00972556">
        <w:tc>
          <w:tcPr>
            <w:tcW w:w="1278" w:type="dxa"/>
            <w:vMerge/>
          </w:tcPr>
          <w:p w14:paraId="28ABFA36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055D38BC" w14:textId="663157D3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L</w:t>
            </w:r>
            <w:r w:rsidRPr="00E757DD">
              <w:rPr>
                <w:sz w:val="20"/>
                <w:vertAlign w:val="subscript"/>
              </w:rPr>
              <w:t>cr</w:t>
            </w:r>
            <w:proofErr w:type="spellEnd"/>
            <w:r w:rsidRPr="00C245EE">
              <w:rPr>
                <w:sz w:val="20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881" w:type="dxa"/>
          </w:tcPr>
          <w:p w14:paraId="68AAA795" w14:textId="09D32C75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75EBE148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827" w:type="dxa"/>
          </w:tcPr>
          <w:p w14:paraId="752E8568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725" w:type="dxa"/>
          </w:tcPr>
          <w:p w14:paraId="14C0E989" w14:textId="165CFF34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F'</w:t>
            </w:r>
            <w:r w:rsidRPr="00E757DD">
              <w:rPr>
                <w:sz w:val="20"/>
                <w:vertAlign w:val="subscript"/>
              </w:rPr>
              <w:t>ey</w:t>
            </w:r>
            <w:proofErr w:type="spellEnd"/>
            <w:r w:rsidRPr="00E757DD">
              <w:rPr>
                <w:sz w:val="20"/>
                <w:vertAlign w:val="subscript"/>
              </w:rPr>
              <w:t xml:space="preserve"> </w:t>
            </w:r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43" w:type="dxa"/>
          </w:tcPr>
          <w:p w14:paraId="47CBDEE5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</w:tr>
      <w:tr w:rsidR="00E757DD" w:rsidRPr="00E757DD" w14:paraId="69588709" w14:textId="77777777" w:rsidTr="00972556">
        <w:tc>
          <w:tcPr>
            <w:tcW w:w="1278" w:type="dxa"/>
            <w:vMerge/>
          </w:tcPr>
          <w:p w14:paraId="3A331F23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563E4AFF" w14:textId="4B28542E" w:rsidR="00E757DD" w:rsidRPr="00E757DD" w:rsidRDefault="00E757DD" w:rsidP="00E757DD">
            <w:pPr>
              <w:rPr>
                <w:sz w:val="20"/>
              </w:rPr>
            </w:pPr>
            <w:r w:rsidRPr="00E757DD">
              <w:rPr>
                <w:sz w:val="20"/>
              </w:rPr>
              <w:t>KL/r (mm)</w:t>
            </w:r>
          </w:p>
        </w:tc>
        <w:tc>
          <w:tcPr>
            <w:tcW w:w="881" w:type="dxa"/>
          </w:tcPr>
          <w:p w14:paraId="2ECFFBD8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7BFD53D3" w14:textId="77777777" w:rsidR="00E757DD" w:rsidRPr="00E757DD" w:rsidRDefault="00E757DD" w:rsidP="00E757DD">
            <w:pPr>
              <w:rPr>
                <w:sz w:val="20"/>
              </w:rPr>
            </w:pPr>
          </w:p>
        </w:tc>
        <w:tc>
          <w:tcPr>
            <w:tcW w:w="827" w:type="dxa"/>
          </w:tcPr>
          <w:p w14:paraId="4085B4FF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  <w:tc>
          <w:tcPr>
            <w:tcW w:w="1725" w:type="dxa"/>
          </w:tcPr>
          <w:p w14:paraId="647D717A" w14:textId="08B72AD0" w:rsidR="00E757DD" w:rsidRPr="00E757DD" w:rsidRDefault="00E757DD" w:rsidP="00E757DD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F'</w:t>
            </w:r>
            <w:r w:rsidRPr="00E757DD">
              <w:rPr>
                <w:sz w:val="20"/>
                <w:vertAlign w:val="subscript"/>
              </w:rPr>
              <w:t>ez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43" w:type="dxa"/>
          </w:tcPr>
          <w:p w14:paraId="3B77432A" w14:textId="77777777" w:rsidR="00E757DD" w:rsidRPr="00E757DD" w:rsidRDefault="00E757DD" w:rsidP="007D6959">
            <w:pPr>
              <w:jc w:val="right"/>
              <w:rPr>
                <w:sz w:val="20"/>
              </w:rPr>
            </w:pPr>
          </w:p>
        </w:tc>
      </w:tr>
      <w:bookmarkEnd w:id="13"/>
    </w:tbl>
    <w:p w14:paraId="7E35D6A3" w14:textId="77777777" w:rsidR="00E757DD" w:rsidRDefault="00E757DD" w:rsidP="00E757DD"/>
    <w:p w14:paraId="1E7DC13A" w14:textId="77777777" w:rsidR="007D6959" w:rsidRDefault="007D6959" w:rsidP="00140D99">
      <w:pPr>
        <w:spacing w:after="0" w:line="240" w:lineRule="auto"/>
        <w:rPr>
          <w:noProof/>
          <w:sz w:val="20"/>
          <w:lang w:eastAsia="fr-FR"/>
        </w:rPr>
      </w:pPr>
    </w:p>
    <w:p w14:paraId="50FE20AC" w14:textId="77777777" w:rsidR="008651E0" w:rsidRDefault="008651E0" w:rsidP="00140D99">
      <w:pPr>
        <w:spacing w:after="0" w:line="240" w:lineRule="auto"/>
        <w:rPr>
          <w:noProof/>
          <w:sz w:val="20"/>
          <w:lang w:eastAsia="fr-FR"/>
        </w:rPr>
      </w:pPr>
    </w:p>
    <w:p w14:paraId="4AEB6C19" w14:textId="7A51DA4C" w:rsidR="008651E0" w:rsidRDefault="008651E0" w:rsidP="00140D99">
      <w:pPr>
        <w:spacing w:after="0" w:line="240" w:lineRule="auto"/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t xml:space="preserve">Avec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83"/>
        <w:gridCol w:w="8056"/>
      </w:tblGrid>
      <w:tr w:rsidR="004563DA" w14:paraId="5BA91120" w14:textId="77777777" w:rsidTr="008528EC">
        <w:trPr>
          <w:trHeight w:val="135"/>
        </w:trPr>
        <w:tc>
          <w:tcPr>
            <w:tcW w:w="421" w:type="dxa"/>
          </w:tcPr>
          <w:p w14:paraId="78A38260" w14:textId="77777777" w:rsid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33CD8F97" w14:textId="5093530F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I</w:t>
            </w:r>
            <w:r w:rsidRPr="00E757DD">
              <w:rPr>
                <w:sz w:val="20"/>
                <w:vertAlign w:val="subscript"/>
              </w:rPr>
              <w:t>z</w:t>
            </w:r>
            <w:proofErr w:type="spellEnd"/>
          </w:p>
        </w:tc>
        <w:tc>
          <w:tcPr>
            <w:tcW w:w="8056" w:type="dxa"/>
            <w:vAlign w:val="bottom"/>
          </w:tcPr>
          <w:p w14:paraId="700A714A" w14:textId="1EC5D2F9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L'inertie de flexion forte/faible,</w:t>
            </w:r>
          </w:p>
        </w:tc>
      </w:tr>
      <w:tr w:rsidR="004563DA" w14:paraId="1A53748B" w14:textId="77777777" w:rsidTr="008528EC">
        <w:trPr>
          <w:trHeight w:val="170"/>
        </w:trPr>
        <w:tc>
          <w:tcPr>
            <w:tcW w:w="421" w:type="dxa"/>
          </w:tcPr>
          <w:p w14:paraId="0002F28A" w14:textId="77777777" w:rsid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C1F398E" w14:textId="3CC9EECA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I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</w:p>
        </w:tc>
        <w:tc>
          <w:tcPr>
            <w:tcW w:w="8056" w:type="dxa"/>
            <w:vAlign w:val="bottom"/>
          </w:tcPr>
          <w:p w14:paraId="24EFB084" w14:textId="4EAAB5A9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L'inertie de flexion forte/faible,</w:t>
            </w:r>
          </w:p>
        </w:tc>
      </w:tr>
      <w:tr w:rsidR="004563DA" w14:paraId="59290DBB" w14:textId="77777777" w:rsidTr="008528EC">
        <w:trPr>
          <w:trHeight w:val="170"/>
        </w:trPr>
        <w:tc>
          <w:tcPr>
            <w:tcW w:w="421" w:type="dxa"/>
          </w:tcPr>
          <w:p w14:paraId="0EAAC8E6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8E9CF35" w14:textId="54050BA4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r w:rsidRPr="00E757DD">
              <w:rPr>
                <w:sz w:val="20"/>
              </w:rPr>
              <w:t>Aire</w:t>
            </w:r>
          </w:p>
        </w:tc>
        <w:tc>
          <w:tcPr>
            <w:tcW w:w="8056" w:type="dxa"/>
            <w:vAlign w:val="bottom"/>
          </w:tcPr>
          <w:p w14:paraId="4CBF122C" w14:textId="0607E672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L'aire suivant x,</w:t>
            </w:r>
          </w:p>
        </w:tc>
      </w:tr>
      <w:tr w:rsidR="004563DA" w14:paraId="4424DC26" w14:textId="77777777" w:rsidTr="008528EC">
        <w:trPr>
          <w:trHeight w:val="170"/>
        </w:trPr>
        <w:tc>
          <w:tcPr>
            <w:tcW w:w="421" w:type="dxa"/>
          </w:tcPr>
          <w:p w14:paraId="1700A06B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E16E86A" w14:textId="7A1396EB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R</w:t>
            </w:r>
            <w:r w:rsidRPr="00E757DD">
              <w:rPr>
                <w:sz w:val="20"/>
                <w:vertAlign w:val="subscript"/>
              </w:rPr>
              <w:t>min</w:t>
            </w:r>
            <w:proofErr w:type="spellEnd"/>
          </w:p>
        </w:tc>
        <w:tc>
          <w:tcPr>
            <w:tcW w:w="8056" w:type="dxa"/>
            <w:vAlign w:val="bottom"/>
          </w:tcPr>
          <w:p w14:paraId="1FDEDF2F" w14:textId="0B19E15C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Le rayon giratoire,</w:t>
            </w:r>
          </w:p>
        </w:tc>
      </w:tr>
      <w:tr w:rsidR="004563DA" w14:paraId="6D60B5CD" w14:textId="77777777" w:rsidTr="008528EC">
        <w:trPr>
          <w:trHeight w:val="170"/>
        </w:trPr>
        <w:tc>
          <w:tcPr>
            <w:tcW w:w="421" w:type="dxa"/>
          </w:tcPr>
          <w:p w14:paraId="551E81FC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E6D74C5" w14:textId="288FA028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L</w:t>
            </w:r>
            <w:r w:rsidRPr="00E757DD">
              <w:rPr>
                <w:sz w:val="20"/>
                <w:vertAlign w:val="subscript"/>
              </w:rPr>
              <w:t>cr</w:t>
            </w:r>
            <w:proofErr w:type="spellEnd"/>
          </w:p>
        </w:tc>
        <w:tc>
          <w:tcPr>
            <w:tcW w:w="8056" w:type="dxa"/>
            <w:vAlign w:val="bottom"/>
          </w:tcPr>
          <w:p w14:paraId="18256357" w14:textId="19731A23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Longueur maximale des profilés,</w:t>
            </w:r>
          </w:p>
        </w:tc>
      </w:tr>
      <w:tr w:rsidR="004563DA" w14:paraId="60958A38" w14:textId="77777777" w:rsidTr="008528EC">
        <w:trPr>
          <w:trHeight w:val="170"/>
        </w:trPr>
        <w:tc>
          <w:tcPr>
            <w:tcW w:w="421" w:type="dxa"/>
          </w:tcPr>
          <w:p w14:paraId="322B7854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8B3F5EC" w14:textId="6EE0F16A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r w:rsidRPr="00E757DD">
              <w:rPr>
                <w:sz w:val="20"/>
              </w:rPr>
              <w:t>KL/r</w:t>
            </w:r>
          </w:p>
        </w:tc>
        <w:tc>
          <w:tcPr>
            <w:tcW w:w="8056" w:type="dxa"/>
            <w:vAlign w:val="bottom"/>
          </w:tcPr>
          <w:p w14:paraId="3AEE3C8C" w14:textId="63BEEF84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D6024">
              <w:rPr>
                <w:noProof/>
                <w:sz w:val="20"/>
                <w:lang w:eastAsia="fr-FR"/>
              </w:rPr>
              <w:t xml:space="preserve"> La valeur de l'elancement calculé,</w:t>
            </w:r>
          </w:p>
        </w:tc>
      </w:tr>
      <w:tr w:rsidR="004563DA" w14:paraId="21882323" w14:textId="77777777" w:rsidTr="008528EC">
        <w:trPr>
          <w:trHeight w:val="170"/>
        </w:trPr>
        <w:tc>
          <w:tcPr>
            <w:tcW w:w="421" w:type="dxa"/>
          </w:tcPr>
          <w:p w14:paraId="63E46B7F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CFCC938" w14:textId="60702850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</w:p>
        </w:tc>
        <w:tc>
          <w:tcPr>
            <w:tcW w:w="8056" w:type="dxa"/>
            <w:vAlign w:val="bottom"/>
          </w:tcPr>
          <w:p w14:paraId="18C03A45" w14:textId="77D4DD2B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limite élastique maximale en température,</w:t>
            </w:r>
          </w:p>
        </w:tc>
      </w:tr>
      <w:tr w:rsidR="004563DA" w14:paraId="6A1C7185" w14:textId="77777777" w:rsidTr="008528EC">
        <w:trPr>
          <w:trHeight w:val="170"/>
        </w:trPr>
        <w:tc>
          <w:tcPr>
            <w:tcW w:w="421" w:type="dxa"/>
          </w:tcPr>
          <w:p w14:paraId="7EB8C6C9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11AEFB64" w14:textId="3105D6B1" w:rsidR="004563DA" w:rsidRDefault="004563DA" w:rsidP="008528EC">
            <w:pPr>
              <w:jc w:val="left"/>
              <w:rPr>
                <w:noProof/>
                <w:sz w:val="20"/>
                <w:lang w:eastAsia="fr-FR"/>
              </w:rPr>
            </w:pPr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u</w:t>
            </w:r>
          </w:p>
        </w:tc>
        <w:tc>
          <w:tcPr>
            <w:tcW w:w="8056" w:type="dxa"/>
            <w:vAlign w:val="bottom"/>
          </w:tcPr>
          <w:p w14:paraId="00EEF43D" w14:textId="5CD25E02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résistance à la traction minimale spécifiée en température,</w:t>
            </w:r>
          </w:p>
        </w:tc>
      </w:tr>
      <w:tr w:rsidR="004563DA" w14:paraId="59E9576B" w14:textId="77777777" w:rsidTr="008528EC">
        <w:trPr>
          <w:trHeight w:val="170"/>
        </w:trPr>
        <w:tc>
          <w:tcPr>
            <w:tcW w:w="421" w:type="dxa"/>
          </w:tcPr>
          <w:p w14:paraId="1484A722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00C922D" w14:textId="220F0C20" w:rsidR="004563DA" w:rsidRPr="00E757DD" w:rsidRDefault="004563DA" w:rsidP="008528EC">
            <w:pPr>
              <w:jc w:val="left"/>
              <w:rPr>
                <w:sz w:val="20"/>
              </w:rPr>
            </w:pPr>
            <w:r w:rsidRPr="00E757DD">
              <w:rPr>
                <w:sz w:val="20"/>
              </w:rPr>
              <w:t>E</w:t>
            </w:r>
          </w:p>
        </w:tc>
        <w:tc>
          <w:tcPr>
            <w:tcW w:w="8056" w:type="dxa"/>
            <w:vAlign w:val="bottom"/>
          </w:tcPr>
          <w:p w14:paraId="3D50A57C" w14:textId="3EC5AF0F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Le module d'Young,</w:t>
            </w:r>
          </w:p>
        </w:tc>
      </w:tr>
      <w:tr w:rsidR="004563DA" w14:paraId="79725A56" w14:textId="77777777" w:rsidTr="008528EC">
        <w:trPr>
          <w:trHeight w:val="170"/>
        </w:trPr>
        <w:tc>
          <w:tcPr>
            <w:tcW w:w="421" w:type="dxa"/>
          </w:tcPr>
          <w:p w14:paraId="2A92FC73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3EB88AA" w14:textId="724C03F5" w:rsidR="004563DA" w:rsidRPr="00E757DD" w:rsidRDefault="004563DA" w:rsidP="008528EC">
            <w:pPr>
              <w:jc w:val="left"/>
              <w:rPr>
                <w:sz w:val="20"/>
              </w:rPr>
            </w:pPr>
            <w:r w:rsidRPr="00E757DD">
              <w:rPr>
                <w:sz w:val="20"/>
              </w:rPr>
              <w:t>F</w:t>
            </w:r>
            <w:r w:rsidRPr="00140D99">
              <w:rPr>
                <w:sz w:val="20"/>
                <w:vertAlign w:val="subscript"/>
              </w:rPr>
              <w:t>a</w:t>
            </w:r>
          </w:p>
        </w:tc>
        <w:tc>
          <w:tcPr>
            <w:tcW w:w="8056" w:type="dxa"/>
            <w:vAlign w:val="bottom"/>
          </w:tcPr>
          <w:p w14:paraId="5DE6C722" w14:textId="31C7512C" w:rsidR="004563DA" w:rsidRDefault="008528EC" w:rsidP="00571E9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contrainte admissible de compression,</w:t>
            </w:r>
          </w:p>
        </w:tc>
      </w:tr>
      <w:tr w:rsidR="004563DA" w14:paraId="236F01A3" w14:textId="77777777" w:rsidTr="008528EC">
        <w:trPr>
          <w:trHeight w:val="170"/>
        </w:trPr>
        <w:tc>
          <w:tcPr>
            <w:tcW w:w="421" w:type="dxa"/>
          </w:tcPr>
          <w:p w14:paraId="18D13123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2C56CCE8" w14:textId="65FF8CAA" w:rsidR="004563DA" w:rsidRPr="00E757DD" w:rsidRDefault="004563DA" w:rsidP="008528EC">
            <w:pPr>
              <w:jc w:val="left"/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t</w:t>
            </w:r>
            <w:proofErr w:type="spellEnd"/>
          </w:p>
        </w:tc>
        <w:tc>
          <w:tcPr>
            <w:tcW w:w="8056" w:type="dxa"/>
            <w:vAlign w:val="bottom"/>
          </w:tcPr>
          <w:p w14:paraId="18FFABD0" w14:textId="5B572C4F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contrainte admissible de traction,</w:t>
            </w:r>
          </w:p>
        </w:tc>
      </w:tr>
      <w:tr w:rsidR="004563DA" w14:paraId="2293D89B" w14:textId="77777777" w:rsidTr="008528EC">
        <w:trPr>
          <w:trHeight w:val="170"/>
        </w:trPr>
        <w:tc>
          <w:tcPr>
            <w:tcW w:w="421" w:type="dxa"/>
          </w:tcPr>
          <w:p w14:paraId="100A41EB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748F91E2" w14:textId="4E10DC52" w:rsidR="004563DA" w:rsidRPr="00E757DD" w:rsidRDefault="004563DA" w:rsidP="008528EC">
            <w:pPr>
              <w:jc w:val="left"/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b</w:t>
            </w:r>
            <w:proofErr w:type="spellEnd"/>
          </w:p>
        </w:tc>
        <w:tc>
          <w:tcPr>
            <w:tcW w:w="8056" w:type="dxa"/>
            <w:vAlign w:val="bottom"/>
          </w:tcPr>
          <w:p w14:paraId="42DC902D" w14:textId="29A28530" w:rsidR="004563DA" w:rsidRDefault="008528EC" w:rsidP="00571E9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contrainte admissible de flexion,</w:t>
            </w:r>
          </w:p>
        </w:tc>
      </w:tr>
      <w:tr w:rsidR="004563DA" w14:paraId="388E859D" w14:textId="77777777" w:rsidTr="008528EC">
        <w:trPr>
          <w:trHeight w:val="170"/>
        </w:trPr>
        <w:tc>
          <w:tcPr>
            <w:tcW w:w="421" w:type="dxa"/>
          </w:tcPr>
          <w:p w14:paraId="60C5A388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191F8282" w14:textId="7244B2DE" w:rsidR="004563DA" w:rsidRPr="00E757DD" w:rsidRDefault="004563DA" w:rsidP="008528EC">
            <w:pPr>
              <w:jc w:val="left"/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v</w:t>
            </w:r>
            <w:proofErr w:type="spellEnd"/>
          </w:p>
        </w:tc>
        <w:tc>
          <w:tcPr>
            <w:tcW w:w="8056" w:type="dxa"/>
            <w:vAlign w:val="bottom"/>
          </w:tcPr>
          <w:p w14:paraId="68DE707E" w14:textId="7071D604" w:rsidR="004563DA" w:rsidRDefault="008528EC" w:rsidP="00571E9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contrainte admissible de cisaillement,</w:t>
            </w:r>
          </w:p>
        </w:tc>
      </w:tr>
      <w:tr w:rsidR="004563DA" w14:paraId="421F43AA" w14:textId="77777777" w:rsidTr="008528EC">
        <w:trPr>
          <w:trHeight w:val="170"/>
        </w:trPr>
        <w:tc>
          <w:tcPr>
            <w:tcW w:w="421" w:type="dxa"/>
          </w:tcPr>
          <w:p w14:paraId="3745BCAE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964439E" w14:textId="1D332BDA" w:rsidR="004563DA" w:rsidRPr="00E757DD" w:rsidRDefault="004563DA" w:rsidP="008528EC">
            <w:pPr>
              <w:jc w:val="left"/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F'</w:t>
            </w:r>
            <w:r w:rsidRPr="00E757DD">
              <w:rPr>
                <w:sz w:val="20"/>
                <w:vertAlign w:val="subscript"/>
              </w:rPr>
              <w:t>ey</w:t>
            </w:r>
            <w:proofErr w:type="spellEnd"/>
          </w:p>
        </w:tc>
        <w:tc>
          <w:tcPr>
            <w:tcW w:w="8056" w:type="dxa"/>
            <w:vAlign w:val="bottom"/>
          </w:tcPr>
          <w:p w14:paraId="6682C728" w14:textId="426DB1AF" w:rsidR="004563DA" w:rsidRDefault="008528EC" w:rsidP="00571E9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t xml:space="preserve"> </w:t>
            </w:r>
            <w:r w:rsidR="00571E90" w:rsidRPr="00571E90">
              <w:rPr>
                <w:noProof/>
                <w:sz w:val="20"/>
                <w:lang w:eastAsia="fr-FR"/>
              </w:rPr>
              <w:t>La contrainte critique d’Euler suivant la direction y</w:t>
            </w:r>
            <w:r w:rsidR="00571E90">
              <w:rPr>
                <w:noProof/>
                <w:sz w:val="20"/>
                <w:lang w:eastAsia="fr-FR"/>
              </w:rPr>
              <w:t>,</w:t>
            </w:r>
          </w:p>
        </w:tc>
      </w:tr>
      <w:tr w:rsidR="004563DA" w14:paraId="66D33C84" w14:textId="77777777" w:rsidTr="008528EC">
        <w:trPr>
          <w:trHeight w:val="170"/>
        </w:trPr>
        <w:tc>
          <w:tcPr>
            <w:tcW w:w="421" w:type="dxa"/>
          </w:tcPr>
          <w:p w14:paraId="103F91CF" w14:textId="77777777" w:rsidR="004563DA" w:rsidRPr="004563DA" w:rsidRDefault="004563DA" w:rsidP="004563DA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71C96898" w14:textId="39E52F18" w:rsidR="004563DA" w:rsidRPr="00E757DD" w:rsidRDefault="004563DA" w:rsidP="008528EC">
            <w:pPr>
              <w:jc w:val="left"/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F'</w:t>
            </w:r>
            <w:r w:rsidRPr="00E757DD">
              <w:rPr>
                <w:sz w:val="20"/>
                <w:vertAlign w:val="subscript"/>
              </w:rPr>
              <w:t>ez</w:t>
            </w:r>
            <w:proofErr w:type="spellEnd"/>
          </w:p>
        </w:tc>
        <w:tc>
          <w:tcPr>
            <w:tcW w:w="8056" w:type="dxa"/>
            <w:vAlign w:val="bottom"/>
          </w:tcPr>
          <w:p w14:paraId="56BE8A7A" w14:textId="6B7C7942" w:rsidR="004563DA" w:rsidRDefault="008528EC" w:rsidP="008528EC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 w:rsidRPr="00571E90">
              <w:rPr>
                <w:noProof/>
                <w:sz w:val="20"/>
                <w:lang w:eastAsia="fr-FR"/>
              </w:rPr>
              <w:t xml:space="preserve"> La contrainte critique d’Euler suivant la direction </w:t>
            </w:r>
            <w:r w:rsidR="00571E90">
              <w:rPr>
                <w:noProof/>
                <w:sz w:val="20"/>
                <w:lang w:eastAsia="fr-FR"/>
              </w:rPr>
              <w:t>z.</w:t>
            </w:r>
          </w:p>
        </w:tc>
      </w:tr>
    </w:tbl>
    <w:p w14:paraId="06D0AC8D" w14:textId="0E784430" w:rsidR="00140D99" w:rsidRDefault="00140D99">
      <w:pPr>
        <w:jc w:val="left"/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br w:type="page"/>
      </w:r>
    </w:p>
    <w:p w14:paraId="065097EA" w14:textId="1D8BE074" w:rsidR="00140D99" w:rsidRDefault="003E2A04" w:rsidP="00636F55">
      <w:pPr>
        <w:pStyle w:val="Titre1"/>
        <w:ind w:left="426"/>
        <w:rPr>
          <w:rFonts w:ascii="Arial Narrow" w:hAnsi="Arial Narrow"/>
          <w:caps w:val="0"/>
        </w:rPr>
      </w:pPr>
      <w:bookmarkStart w:id="14" w:name="_Toc534382699"/>
      <w:r w:rsidRPr="003E2A04">
        <w:rPr>
          <w:rFonts w:ascii="Arial Narrow" w:hAnsi="Arial Narrow"/>
          <w:caps w:val="0"/>
        </w:rPr>
        <w:lastRenderedPageBreak/>
        <w:t>CONFIGURATION</w:t>
      </w:r>
      <w:r>
        <w:rPr>
          <w:rFonts w:ascii="Arial Narrow" w:hAnsi="Arial Narrow"/>
          <w:caps w:val="0"/>
        </w:rPr>
        <w:t xml:space="preserve"> ET TYPE DE PLATINE(S)</w:t>
      </w:r>
      <w:bookmarkEnd w:id="14"/>
    </w:p>
    <w:p w14:paraId="02B2832F" w14:textId="78B96ADA" w:rsidR="00636F55" w:rsidRPr="00636F55" w:rsidRDefault="006F14B1" w:rsidP="00636F55">
      <w:r>
        <w:t xml:space="preserve">Les tableaux suivant présentent l'ensemble des caractéristiques associées aux </w:t>
      </w:r>
      <w:r>
        <w:t>platine</w:t>
      </w:r>
      <w:r>
        <w:t>s du support.</w:t>
      </w:r>
    </w:p>
    <w:p w14:paraId="41DEAACD" w14:textId="77777777" w:rsidR="00636F55" w:rsidRDefault="00636F55" w:rsidP="00636F55">
      <w:bookmarkStart w:id="15" w:name="Platine"/>
      <w:bookmarkEnd w:id="15"/>
    </w:p>
    <w:p w14:paraId="1E8B2BE0" w14:textId="77777777" w:rsidR="00636F55" w:rsidRPr="00636F55" w:rsidRDefault="00636F55" w:rsidP="00636F55"/>
    <w:tbl>
      <w:tblPr>
        <w:tblStyle w:val="ProfilesTab"/>
        <w:tblW w:w="0" w:type="auto"/>
        <w:tblLook w:val="04A0" w:firstRow="1" w:lastRow="0" w:firstColumn="1" w:lastColumn="0" w:noHBand="0" w:noVBand="1"/>
      </w:tblPr>
      <w:tblGrid>
        <w:gridCol w:w="1278"/>
        <w:gridCol w:w="1694"/>
        <w:gridCol w:w="881"/>
        <w:gridCol w:w="1812"/>
        <w:gridCol w:w="827"/>
        <w:gridCol w:w="1583"/>
        <w:gridCol w:w="985"/>
      </w:tblGrid>
      <w:tr w:rsidR="00140D99" w:rsidRPr="00E757DD" w14:paraId="09DA7371" w14:textId="77777777" w:rsidTr="00B24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8" w:type="dxa"/>
            <w:vMerge w:val="restart"/>
          </w:tcPr>
          <w:p w14:paraId="52FE5168" w14:textId="77777777" w:rsidR="00140D99" w:rsidRPr="00E757DD" w:rsidRDefault="00140D99" w:rsidP="00B2447F">
            <w:pPr>
              <w:rPr>
                <w:sz w:val="20"/>
              </w:rPr>
            </w:pPr>
            <w:bookmarkStart w:id="16" w:name="PlatineTemplateTab"/>
          </w:p>
        </w:tc>
        <w:tc>
          <w:tcPr>
            <w:tcW w:w="2575" w:type="dxa"/>
            <w:gridSpan w:val="2"/>
            <w:shd w:val="clear" w:color="auto" w:fill="00B0F0"/>
          </w:tcPr>
          <w:p w14:paraId="0185D2BC" w14:textId="77777777" w:rsidR="00140D99" w:rsidRPr="00140D99" w:rsidRDefault="00140D99" w:rsidP="00B2447F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Caractéristiques Géométriques</w:t>
            </w:r>
          </w:p>
        </w:tc>
        <w:tc>
          <w:tcPr>
            <w:tcW w:w="2639" w:type="dxa"/>
            <w:gridSpan w:val="2"/>
            <w:shd w:val="clear" w:color="auto" w:fill="00B0F0"/>
          </w:tcPr>
          <w:p w14:paraId="05F22282" w14:textId="77777777" w:rsidR="00140D99" w:rsidRPr="00140D99" w:rsidRDefault="00140D99" w:rsidP="00B2447F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Données Matériaux</w:t>
            </w:r>
          </w:p>
        </w:tc>
        <w:tc>
          <w:tcPr>
            <w:tcW w:w="2568" w:type="dxa"/>
            <w:gridSpan w:val="2"/>
            <w:shd w:val="clear" w:color="auto" w:fill="00B0F0"/>
          </w:tcPr>
          <w:p w14:paraId="35228F26" w14:textId="77777777" w:rsidR="00140D99" w:rsidRPr="00140D99" w:rsidRDefault="00140D99" w:rsidP="00B2447F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Contraintes Admissibles</w:t>
            </w:r>
          </w:p>
        </w:tc>
      </w:tr>
      <w:tr w:rsidR="00140D99" w:rsidRPr="00E757DD" w14:paraId="613D4F9E" w14:textId="77777777" w:rsidTr="00B2447F">
        <w:tc>
          <w:tcPr>
            <w:tcW w:w="1278" w:type="dxa"/>
            <w:vMerge/>
          </w:tcPr>
          <w:p w14:paraId="1C8B66F2" w14:textId="77777777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2AF9062E" w14:textId="6B224647" w:rsidR="00140D99" w:rsidRPr="00E757DD" w:rsidRDefault="00140D99" w:rsidP="00140D99">
            <w:pPr>
              <w:tabs>
                <w:tab w:val="left" w:pos="76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  <w:vertAlign w:val="subscript"/>
              </w:rPr>
              <w:t>p</w:t>
            </w:r>
            <w:proofErr w:type="spellEnd"/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881" w:type="dxa"/>
          </w:tcPr>
          <w:p w14:paraId="2E6ECDA5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6BD3F43D" w14:textId="77777777" w:rsidR="00140D99" w:rsidRPr="00E757DD" w:rsidRDefault="00140D99" w:rsidP="00B2447F">
            <w:pPr>
              <w:rPr>
                <w:sz w:val="20"/>
              </w:rPr>
            </w:pPr>
            <w:r w:rsidRPr="00E757DD">
              <w:rPr>
                <w:sz w:val="20"/>
              </w:rPr>
              <w:t>Température (°C)</w:t>
            </w:r>
          </w:p>
        </w:tc>
        <w:tc>
          <w:tcPr>
            <w:tcW w:w="827" w:type="dxa"/>
          </w:tcPr>
          <w:p w14:paraId="3D4DC0AF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583" w:type="dxa"/>
          </w:tcPr>
          <w:p w14:paraId="6AE5C6D3" w14:textId="0A7BB001" w:rsidR="00140D99" w:rsidRPr="00E757DD" w:rsidRDefault="00140D99" w:rsidP="00B2447F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140D99">
              <w:rPr>
                <w:sz w:val="20"/>
                <w:vertAlign w:val="subscript"/>
              </w:rPr>
              <w:t>m</w:t>
            </w:r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85" w:type="dxa"/>
          </w:tcPr>
          <w:p w14:paraId="0C0970E9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</w:tr>
      <w:tr w:rsidR="00140D99" w:rsidRPr="00E757DD" w14:paraId="7D18D5A8" w14:textId="77777777" w:rsidTr="00B2447F">
        <w:tc>
          <w:tcPr>
            <w:tcW w:w="1278" w:type="dxa"/>
            <w:vMerge/>
          </w:tcPr>
          <w:p w14:paraId="08244A5A" w14:textId="77777777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73450C06" w14:textId="1CEF08DB" w:rsidR="00140D99" w:rsidRPr="00E757DD" w:rsidRDefault="00140D99" w:rsidP="00140D99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I</w:t>
            </w:r>
            <w:r w:rsidRPr="00140D99">
              <w:rPr>
                <w:sz w:val="20"/>
                <w:vertAlign w:val="subscript"/>
              </w:rPr>
              <w:t>p</w:t>
            </w:r>
            <w:proofErr w:type="spellEnd"/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881" w:type="dxa"/>
          </w:tcPr>
          <w:p w14:paraId="3AEB3E43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6DC06262" w14:textId="77777777" w:rsidR="00140D99" w:rsidRPr="00E757DD" w:rsidRDefault="00140D99" w:rsidP="00B2447F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27" w:type="dxa"/>
          </w:tcPr>
          <w:p w14:paraId="088B45D6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583" w:type="dxa"/>
          </w:tcPr>
          <w:p w14:paraId="6202DC83" w14:textId="0D5647A9" w:rsidR="00140D99" w:rsidRPr="00E757DD" w:rsidRDefault="00140D99" w:rsidP="00B2447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>
              <w:rPr>
                <w:sz w:val="20"/>
                <w:vertAlign w:val="subscript"/>
              </w:rPr>
              <w:t>mf</w:t>
            </w:r>
            <w:proofErr w:type="spellEnd"/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85" w:type="dxa"/>
          </w:tcPr>
          <w:p w14:paraId="22D26928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</w:tr>
      <w:tr w:rsidR="00140D99" w:rsidRPr="00E757DD" w14:paraId="57406431" w14:textId="77777777" w:rsidTr="00B2447F">
        <w:tc>
          <w:tcPr>
            <w:tcW w:w="1278" w:type="dxa"/>
            <w:vMerge/>
          </w:tcPr>
          <w:p w14:paraId="3CC97BBA" w14:textId="77777777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189C656A" w14:textId="4CB2E6E4" w:rsidR="00140D99" w:rsidRPr="00E757DD" w:rsidRDefault="00140D99" w:rsidP="00B2447F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881" w:type="dxa"/>
          </w:tcPr>
          <w:p w14:paraId="42EB5AFD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5A0E80B0" w14:textId="77777777" w:rsidR="00140D99" w:rsidRPr="00E757DD" w:rsidRDefault="00140D99" w:rsidP="00B2447F">
            <w:pPr>
              <w:rPr>
                <w:sz w:val="20"/>
              </w:rPr>
            </w:pPr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 xml:space="preserve">u </w:t>
            </w:r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27" w:type="dxa"/>
          </w:tcPr>
          <w:p w14:paraId="796BC589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583" w:type="dxa"/>
          </w:tcPr>
          <w:p w14:paraId="368624A9" w14:textId="4207D58B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985" w:type="dxa"/>
          </w:tcPr>
          <w:p w14:paraId="53394607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</w:tr>
      <w:tr w:rsidR="00140D99" w:rsidRPr="00E757DD" w14:paraId="5D55ED66" w14:textId="77777777" w:rsidTr="00B2447F">
        <w:tc>
          <w:tcPr>
            <w:tcW w:w="1278" w:type="dxa"/>
            <w:vMerge/>
          </w:tcPr>
          <w:p w14:paraId="5C5089FC" w14:textId="77777777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18CA6EC0" w14:textId="71C54610" w:rsidR="00140D99" w:rsidRPr="00E757DD" w:rsidRDefault="00140D99" w:rsidP="00B2447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Pr="00140D99">
              <w:rPr>
                <w:sz w:val="20"/>
                <w:vertAlign w:val="subscript"/>
              </w:rPr>
              <w:t>p</w:t>
            </w:r>
            <w:proofErr w:type="spellEnd"/>
            <w:r>
              <w:rPr>
                <w:sz w:val="20"/>
                <w:vertAlign w:val="subscript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881" w:type="dxa"/>
          </w:tcPr>
          <w:p w14:paraId="29078C4D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219E2391" w14:textId="77777777" w:rsidR="00140D99" w:rsidRPr="00E757DD" w:rsidRDefault="00140D99" w:rsidP="00B2447F">
            <w:pPr>
              <w:rPr>
                <w:sz w:val="20"/>
              </w:rPr>
            </w:pPr>
            <w:r w:rsidRPr="00E757DD">
              <w:rPr>
                <w:sz w:val="20"/>
              </w:rPr>
              <w:t>E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827" w:type="dxa"/>
          </w:tcPr>
          <w:p w14:paraId="4AC730FD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583" w:type="dxa"/>
          </w:tcPr>
          <w:p w14:paraId="56AF4668" w14:textId="41980359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985" w:type="dxa"/>
          </w:tcPr>
          <w:p w14:paraId="1D2CDE39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</w:tr>
      <w:tr w:rsidR="00140D99" w:rsidRPr="00E757DD" w14:paraId="5390571D" w14:textId="77777777" w:rsidTr="00B2447F">
        <w:tc>
          <w:tcPr>
            <w:tcW w:w="1278" w:type="dxa"/>
            <w:vMerge/>
          </w:tcPr>
          <w:p w14:paraId="448140D7" w14:textId="77777777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1694" w:type="dxa"/>
          </w:tcPr>
          <w:p w14:paraId="2DA14954" w14:textId="6BC8AA48" w:rsidR="00140D99" w:rsidRPr="00E757DD" w:rsidRDefault="00140D99" w:rsidP="00B2447F">
            <w:pPr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z w:val="20"/>
                <w:vertAlign w:val="subscript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881" w:type="dxa"/>
          </w:tcPr>
          <w:p w14:paraId="1F86F176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812" w:type="dxa"/>
          </w:tcPr>
          <w:p w14:paraId="16E9FC75" w14:textId="77777777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827" w:type="dxa"/>
          </w:tcPr>
          <w:p w14:paraId="2986DE03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  <w:tc>
          <w:tcPr>
            <w:tcW w:w="1583" w:type="dxa"/>
          </w:tcPr>
          <w:p w14:paraId="35FFD3D6" w14:textId="7FC53C9A" w:rsidR="00140D99" w:rsidRPr="00E757DD" w:rsidRDefault="00140D99" w:rsidP="00B2447F">
            <w:pPr>
              <w:rPr>
                <w:sz w:val="20"/>
              </w:rPr>
            </w:pPr>
          </w:p>
        </w:tc>
        <w:tc>
          <w:tcPr>
            <w:tcW w:w="985" w:type="dxa"/>
          </w:tcPr>
          <w:p w14:paraId="326E7BCE" w14:textId="77777777" w:rsidR="00140D99" w:rsidRPr="00E757DD" w:rsidRDefault="00140D99" w:rsidP="00B2447F">
            <w:pPr>
              <w:jc w:val="right"/>
              <w:rPr>
                <w:sz w:val="20"/>
              </w:rPr>
            </w:pPr>
          </w:p>
        </w:tc>
      </w:tr>
      <w:bookmarkEnd w:id="16"/>
    </w:tbl>
    <w:p w14:paraId="17E35215" w14:textId="77777777" w:rsidR="00140D99" w:rsidRDefault="00140D99" w:rsidP="00140D99"/>
    <w:p w14:paraId="71AF4462" w14:textId="77777777" w:rsidR="00140D99" w:rsidRDefault="00140D99" w:rsidP="00140D99"/>
    <w:p w14:paraId="59B9310E" w14:textId="77777777" w:rsidR="00B2447F" w:rsidRDefault="00B2447F" w:rsidP="00B2447F">
      <w:pPr>
        <w:spacing w:after="0" w:line="240" w:lineRule="auto"/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t xml:space="preserve">Avec </w:t>
      </w:r>
    </w:p>
    <w:tbl>
      <w:tblPr>
        <w:tblStyle w:val="Grilledutableau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7"/>
        <w:gridCol w:w="7796"/>
      </w:tblGrid>
      <w:tr w:rsidR="00B2447F" w14:paraId="1BEC60CC" w14:textId="77777777" w:rsidTr="007467E2">
        <w:trPr>
          <w:trHeight w:val="135"/>
        </w:trPr>
        <w:tc>
          <w:tcPr>
            <w:tcW w:w="421" w:type="dxa"/>
          </w:tcPr>
          <w:p w14:paraId="309BBF07" w14:textId="77777777" w:rsidR="00B2447F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61FC3A52" w14:textId="4C2A3069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7796" w:type="dxa"/>
            <w:vAlign w:val="bottom"/>
          </w:tcPr>
          <w:p w14:paraId="24564045" w14:textId="6FBE818F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La longueur de la platine,</w:t>
            </w:r>
          </w:p>
        </w:tc>
      </w:tr>
      <w:tr w:rsidR="00B2447F" w14:paraId="4DB4F3D8" w14:textId="77777777" w:rsidTr="007467E2">
        <w:trPr>
          <w:trHeight w:val="170"/>
        </w:trPr>
        <w:tc>
          <w:tcPr>
            <w:tcW w:w="421" w:type="dxa"/>
          </w:tcPr>
          <w:p w14:paraId="564A41C2" w14:textId="77777777" w:rsidR="00B2447F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79C98C89" w14:textId="59B091DF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I</w:t>
            </w:r>
            <w:r w:rsidRPr="00140D99"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7796" w:type="dxa"/>
            <w:vAlign w:val="bottom"/>
          </w:tcPr>
          <w:p w14:paraId="44215489" w14:textId="1F328CF7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La largeur de la platine,</w:t>
            </w:r>
          </w:p>
        </w:tc>
      </w:tr>
      <w:tr w:rsidR="00B2447F" w14:paraId="66455F2A" w14:textId="77777777" w:rsidTr="007467E2">
        <w:trPr>
          <w:trHeight w:val="170"/>
        </w:trPr>
        <w:tc>
          <w:tcPr>
            <w:tcW w:w="421" w:type="dxa"/>
          </w:tcPr>
          <w:p w14:paraId="31FB8AC6" w14:textId="33AA89A3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1A079796" w14:textId="47C8DAC6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796" w:type="dxa"/>
            <w:vAlign w:val="bottom"/>
          </w:tcPr>
          <w:p w14:paraId="304F1E2D" w14:textId="7156A8DC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L'entraxe horizontal,</w:t>
            </w:r>
          </w:p>
        </w:tc>
      </w:tr>
      <w:tr w:rsidR="00B2447F" w14:paraId="3AB9591F" w14:textId="77777777" w:rsidTr="007467E2">
        <w:trPr>
          <w:trHeight w:val="170"/>
        </w:trPr>
        <w:tc>
          <w:tcPr>
            <w:tcW w:w="421" w:type="dxa"/>
          </w:tcPr>
          <w:p w14:paraId="0E60BEA7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307ED1D4" w14:textId="52D47AC7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>
              <w:rPr>
                <w:sz w:val="20"/>
              </w:rPr>
              <w:t>e</w:t>
            </w:r>
            <w:r w:rsidRPr="00140D99"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7796" w:type="dxa"/>
            <w:vAlign w:val="bottom"/>
          </w:tcPr>
          <w:p w14:paraId="0C447E99" w14:textId="2498E48D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>L'epaisseur de la platine,</w:t>
            </w:r>
          </w:p>
        </w:tc>
      </w:tr>
      <w:tr w:rsidR="00B2447F" w14:paraId="2AAEE02F" w14:textId="77777777" w:rsidTr="007467E2">
        <w:trPr>
          <w:trHeight w:val="170"/>
        </w:trPr>
        <w:tc>
          <w:tcPr>
            <w:tcW w:w="421" w:type="dxa"/>
          </w:tcPr>
          <w:p w14:paraId="739CD42C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62849AFC" w14:textId="667EBF18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7796" w:type="dxa"/>
            <w:vAlign w:val="bottom"/>
          </w:tcPr>
          <w:p w14:paraId="143AB142" w14:textId="1884CCF7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2642E">
              <w:rPr>
                <w:noProof/>
                <w:sz w:val="20"/>
                <w:lang w:eastAsia="fr-FR"/>
              </w:rPr>
              <w:t xml:space="preserve"> L'entraxe vertical (uniquement en cas de platine quatre chevilles)</w:t>
            </w:r>
          </w:p>
        </w:tc>
      </w:tr>
      <w:tr w:rsidR="00B2447F" w14:paraId="626F26E6" w14:textId="77777777" w:rsidTr="007467E2">
        <w:trPr>
          <w:trHeight w:val="170"/>
        </w:trPr>
        <w:tc>
          <w:tcPr>
            <w:tcW w:w="421" w:type="dxa"/>
          </w:tcPr>
          <w:p w14:paraId="6D1DBEBA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292ACEC5" w14:textId="77777777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</w:p>
        </w:tc>
        <w:tc>
          <w:tcPr>
            <w:tcW w:w="7796" w:type="dxa"/>
            <w:vAlign w:val="bottom"/>
          </w:tcPr>
          <w:p w14:paraId="6A4B364D" w14:textId="166493A2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571E90">
              <w:rPr>
                <w:noProof/>
                <w:sz w:val="20"/>
                <w:lang w:eastAsia="fr-FR"/>
              </w:rPr>
              <w:t xml:space="preserve"> La limite élastique maximale en température,</w:t>
            </w:r>
          </w:p>
        </w:tc>
      </w:tr>
      <w:tr w:rsidR="00B2447F" w14:paraId="19AFE92A" w14:textId="77777777" w:rsidTr="007467E2">
        <w:trPr>
          <w:trHeight w:val="170"/>
        </w:trPr>
        <w:tc>
          <w:tcPr>
            <w:tcW w:w="421" w:type="dxa"/>
          </w:tcPr>
          <w:p w14:paraId="5D343A37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37AA4911" w14:textId="77777777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u</w:t>
            </w:r>
          </w:p>
        </w:tc>
        <w:tc>
          <w:tcPr>
            <w:tcW w:w="7796" w:type="dxa"/>
            <w:vAlign w:val="bottom"/>
          </w:tcPr>
          <w:p w14:paraId="1AC1D909" w14:textId="79BDC414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7467E2">
              <w:rPr>
                <w:noProof/>
                <w:sz w:val="20"/>
                <w:lang w:eastAsia="fr-FR"/>
              </w:rPr>
              <w:t xml:space="preserve"> La résistance à la traction minimale spécifiée en température,</w:t>
            </w:r>
          </w:p>
        </w:tc>
      </w:tr>
      <w:tr w:rsidR="00B2447F" w14:paraId="6C52BE29" w14:textId="77777777" w:rsidTr="007467E2">
        <w:trPr>
          <w:trHeight w:val="170"/>
        </w:trPr>
        <w:tc>
          <w:tcPr>
            <w:tcW w:w="421" w:type="dxa"/>
          </w:tcPr>
          <w:p w14:paraId="0C90C142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2852C204" w14:textId="77777777" w:rsidR="00B2447F" w:rsidRPr="00E757DD" w:rsidRDefault="00B2447F" w:rsidP="00B2447F">
            <w:pPr>
              <w:jc w:val="left"/>
              <w:rPr>
                <w:sz w:val="20"/>
              </w:rPr>
            </w:pPr>
            <w:r w:rsidRPr="00E757DD">
              <w:rPr>
                <w:sz w:val="20"/>
              </w:rPr>
              <w:t>E</w:t>
            </w:r>
          </w:p>
        </w:tc>
        <w:tc>
          <w:tcPr>
            <w:tcW w:w="7796" w:type="dxa"/>
            <w:vAlign w:val="bottom"/>
          </w:tcPr>
          <w:p w14:paraId="09E9E068" w14:textId="5D665E59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7467E2">
              <w:rPr>
                <w:noProof/>
                <w:sz w:val="20"/>
                <w:lang w:eastAsia="fr-FR"/>
              </w:rPr>
              <w:t xml:space="preserve"> Le module d'Young,</w:t>
            </w:r>
          </w:p>
        </w:tc>
      </w:tr>
      <w:tr w:rsidR="00B2447F" w14:paraId="72BB2D6B" w14:textId="77777777" w:rsidTr="007467E2">
        <w:trPr>
          <w:trHeight w:val="170"/>
        </w:trPr>
        <w:tc>
          <w:tcPr>
            <w:tcW w:w="421" w:type="dxa"/>
          </w:tcPr>
          <w:p w14:paraId="3D561691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997" w:type="dxa"/>
            <w:vAlign w:val="bottom"/>
          </w:tcPr>
          <w:p w14:paraId="2AAC9344" w14:textId="3B85C76A" w:rsidR="00B2447F" w:rsidRPr="00E757DD" w:rsidRDefault="00B2447F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40D99">
              <w:rPr>
                <w:sz w:val="20"/>
                <w:vertAlign w:val="subscript"/>
              </w:rPr>
              <w:t>m</w:t>
            </w:r>
            <w:r w:rsidR="000B6E14">
              <w:rPr>
                <w:sz w:val="20"/>
              </w:rPr>
              <w:t xml:space="preserve">, </w:t>
            </w:r>
            <w:proofErr w:type="spellStart"/>
            <w:r w:rsidR="000B6E14">
              <w:rPr>
                <w:sz w:val="20"/>
              </w:rPr>
              <w:t>C</w:t>
            </w:r>
            <w:r w:rsidR="000B6E14">
              <w:rPr>
                <w:sz w:val="20"/>
                <w:vertAlign w:val="subscript"/>
              </w:rPr>
              <w:t>mf</w:t>
            </w:r>
            <w:proofErr w:type="spellEnd"/>
          </w:p>
        </w:tc>
        <w:tc>
          <w:tcPr>
            <w:tcW w:w="7796" w:type="dxa"/>
            <w:vAlign w:val="bottom"/>
          </w:tcPr>
          <w:p w14:paraId="399A6255" w14:textId="001835DF" w:rsidR="00B2447F" w:rsidRDefault="00B2447F" w:rsidP="007467E2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B6E14">
              <w:rPr>
                <w:noProof/>
                <w:sz w:val="20"/>
                <w:lang w:eastAsia="fr-FR"/>
              </w:rPr>
              <w:t xml:space="preserve"> Deux constantes dont les valeurs dépendent du type d'attache du profilé sur le mur.</w:t>
            </w:r>
          </w:p>
        </w:tc>
      </w:tr>
    </w:tbl>
    <w:p w14:paraId="7EC07AEF" w14:textId="77777777" w:rsidR="00B2447F" w:rsidRDefault="00B2447F" w:rsidP="00B2447F">
      <w:pPr>
        <w:jc w:val="left"/>
        <w:rPr>
          <w:noProof/>
          <w:sz w:val="20"/>
          <w:lang w:eastAsia="fr-FR"/>
        </w:rPr>
      </w:pPr>
    </w:p>
    <w:p w14:paraId="306304F6" w14:textId="77777777" w:rsidR="00B2447F" w:rsidRDefault="00B2447F" w:rsidP="00B2447F">
      <w:pPr>
        <w:jc w:val="left"/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br w:type="page"/>
      </w:r>
    </w:p>
    <w:p w14:paraId="0292F08C" w14:textId="7B09AA56" w:rsidR="005C0CC6" w:rsidRDefault="003E2A04" w:rsidP="005C0CC6">
      <w:pPr>
        <w:pStyle w:val="Titre1"/>
        <w:ind w:left="426"/>
        <w:rPr>
          <w:rFonts w:ascii="Arial Narrow" w:hAnsi="Arial Narrow"/>
          <w:caps w:val="0"/>
        </w:rPr>
      </w:pPr>
      <w:bookmarkStart w:id="17" w:name="_Toc534382700"/>
      <w:r w:rsidRPr="003E2A04">
        <w:rPr>
          <w:rFonts w:ascii="Arial Narrow" w:hAnsi="Arial Narrow"/>
          <w:caps w:val="0"/>
        </w:rPr>
        <w:lastRenderedPageBreak/>
        <w:t>CARACTERISTIQUES DU/DES ETRIER(S)/COLLIER(S)</w:t>
      </w:r>
      <w:bookmarkEnd w:id="17"/>
      <w:r w:rsidRPr="003E2A04">
        <w:rPr>
          <w:rFonts w:ascii="Arial Narrow" w:hAnsi="Arial Narrow"/>
          <w:caps w:val="0"/>
        </w:rPr>
        <w:t xml:space="preserve"> </w:t>
      </w:r>
    </w:p>
    <w:p w14:paraId="7C451711" w14:textId="79CF1C7C" w:rsidR="006F14B1" w:rsidRPr="00636F55" w:rsidRDefault="006F14B1" w:rsidP="006F14B1">
      <w:r>
        <w:t xml:space="preserve">Les tableaux suivant présentent l'ensemble des caractéristiques associées aux </w:t>
      </w:r>
      <w:r>
        <w:t>étrier</w:t>
      </w:r>
      <w:r>
        <w:t>s du support.</w:t>
      </w:r>
    </w:p>
    <w:p w14:paraId="1C2FD6C3" w14:textId="77777777" w:rsidR="00636F55" w:rsidRPr="00636F55" w:rsidRDefault="00636F55" w:rsidP="00636F55">
      <w:bookmarkStart w:id="18" w:name="_GoBack"/>
      <w:bookmarkEnd w:id="18"/>
    </w:p>
    <w:p w14:paraId="5C1EF42F" w14:textId="77777777" w:rsidR="00636F55" w:rsidRDefault="00636F55" w:rsidP="00636F55">
      <w:bookmarkStart w:id="19" w:name="Etrier"/>
      <w:bookmarkEnd w:id="19"/>
    </w:p>
    <w:p w14:paraId="2A8AA610" w14:textId="77777777" w:rsidR="00636F55" w:rsidRPr="00636F55" w:rsidRDefault="00636F55" w:rsidP="00636F55"/>
    <w:tbl>
      <w:tblPr>
        <w:tblStyle w:val="ProfilesTab"/>
        <w:tblW w:w="9634" w:type="dxa"/>
        <w:tblLook w:val="04A0" w:firstRow="1" w:lastRow="0" w:firstColumn="1" w:lastColumn="0" w:noHBand="0" w:noVBand="1"/>
      </w:tblPr>
      <w:tblGrid>
        <w:gridCol w:w="2263"/>
        <w:gridCol w:w="1134"/>
        <w:gridCol w:w="1985"/>
        <w:gridCol w:w="992"/>
        <w:gridCol w:w="2268"/>
        <w:gridCol w:w="992"/>
      </w:tblGrid>
      <w:tr w:rsidR="007664AB" w:rsidRPr="00E757DD" w14:paraId="3F95A2A6" w14:textId="77777777" w:rsidTr="0076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gridSpan w:val="2"/>
            <w:shd w:val="clear" w:color="auto" w:fill="00B0F0"/>
          </w:tcPr>
          <w:p w14:paraId="1ABEF019" w14:textId="77777777" w:rsidR="007664AB" w:rsidRPr="00140D99" w:rsidRDefault="007664AB" w:rsidP="00B2447F">
            <w:pPr>
              <w:jc w:val="center"/>
              <w:rPr>
                <w:sz w:val="20"/>
              </w:rPr>
            </w:pPr>
            <w:bookmarkStart w:id="20" w:name="EtrierTemplateENTab"/>
            <w:r w:rsidRPr="00140D99">
              <w:rPr>
                <w:sz w:val="20"/>
              </w:rPr>
              <w:t>Caractéristiques Géométriques</w:t>
            </w:r>
          </w:p>
        </w:tc>
        <w:tc>
          <w:tcPr>
            <w:tcW w:w="2977" w:type="dxa"/>
            <w:gridSpan w:val="2"/>
            <w:shd w:val="clear" w:color="auto" w:fill="00B0F0"/>
          </w:tcPr>
          <w:p w14:paraId="2A0DBC43" w14:textId="77777777" w:rsidR="007664AB" w:rsidRPr="00140D99" w:rsidRDefault="007664AB" w:rsidP="00B2447F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Données Matériaux</w:t>
            </w:r>
          </w:p>
        </w:tc>
        <w:tc>
          <w:tcPr>
            <w:tcW w:w="3260" w:type="dxa"/>
            <w:gridSpan w:val="2"/>
            <w:shd w:val="clear" w:color="auto" w:fill="00B0F0"/>
          </w:tcPr>
          <w:p w14:paraId="6BFC0D43" w14:textId="77777777" w:rsidR="007664AB" w:rsidRPr="00140D99" w:rsidRDefault="007664AB" w:rsidP="00B2447F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Contraintes Admissibles</w:t>
            </w:r>
          </w:p>
        </w:tc>
      </w:tr>
      <w:tr w:rsidR="007664AB" w:rsidRPr="00E757DD" w14:paraId="513CF598" w14:textId="77777777" w:rsidTr="008651E0">
        <w:trPr>
          <w:trHeight w:val="186"/>
        </w:trPr>
        <w:tc>
          <w:tcPr>
            <w:tcW w:w="2263" w:type="dxa"/>
          </w:tcPr>
          <w:p w14:paraId="54BE1E02" w14:textId="09037F6E" w:rsidR="007664AB" w:rsidRPr="00E757DD" w:rsidRDefault="007664AB" w:rsidP="007664AB">
            <w:pPr>
              <w:tabs>
                <w:tab w:val="left" w:pos="765"/>
              </w:tabs>
              <w:rPr>
                <w:sz w:val="20"/>
              </w:rPr>
            </w:pPr>
            <w:r>
              <w:rPr>
                <w:sz w:val="20"/>
              </w:rPr>
              <w:t>DN</w:t>
            </w:r>
          </w:p>
        </w:tc>
        <w:tc>
          <w:tcPr>
            <w:tcW w:w="1134" w:type="dxa"/>
          </w:tcPr>
          <w:p w14:paraId="1C921C4E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2C548D31" w14:textId="50A7819C" w:rsidR="007664AB" w:rsidRPr="00E757DD" w:rsidRDefault="00170610" w:rsidP="007664AB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7664AB" w:rsidRPr="00E757DD">
              <w:rPr>
                <w:sz w:val="20"/>
                <w:vertAlign w:val="subscript"/>
              </w:rPr>
              <w:t>y</w:t>
            </w:r>
            <w:r w:rsidR="007664AB" w:rsidRPr="00E757DD">
              <w:rPr>
                <w:sz w:val="20"/>
              </w:rPr>
              <w:t xml:space="preserve"> (</w:t>
            </w:r>
            <w:proofErr w:type="spellStart"/>
            <w:r w:rsidR="007664AB" w:rsidRPr="00E757DD">
              <w:rPr>
                <w:sz w:val="20"/>
              </w:rPr>
              <w:t>MPa</w:t>
            </w:r>
            <w:proofErr w:type="spellEnd"/>
            <w:r w:rsidR="007664AB"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42B954C3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5AF58D03" w14:textId="1C0521CF" w:rsidR="007664AB" w:rsidRPr="00E757DD" w:rsidRDefault="008651E0" w:rsidP="007664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t</w:t>
            </w:r>
            <w:proofErr w:type="spellEnd"/>
            <w:r w:rsidR="007664AB" w:rsidRPr="00E757DD">
              <w:rPr>
                <w:sz w:val="20"/>
              </w:rPr>
              <w:t xml:space="preserve"> (</w:t>
            </w:r>
            <w:proofErr w:type="spellStart"/>
            <w:r w:rsidR="007664AB" w:rsidRPr="00E757DD">
              <w:rPr>
                <w:sz w:val="20"/>
              </w:rPr>
              <w:t>MPa</w:t>
            </w:r>
            <w:proofErr w:type="spellEnd"/>
            <w:r w:rsidR="007664AB"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192F9392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</w:tr>
      <w:tr w:rsidR="007664AB" w:rsidRPr="00E757DD" w14:paraId="654AC094" w14:textId="77777777" w:rsidTr="007664AB">
        <w:tc>
          <w:tcPr>
            <w:tcW w:w="2263" w:type="dxa"/>
          </w:tcPr>
          <w:p w14:paraId="5827CE27" w14:textId="3167790D" w:rsidR="007664AB" w:rsidRPr="00E757DD" w:rsidRDefault="007664AB" w:rsidP="007664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0A1C852A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032D4B51" w14:textId="173910A6" w:rsidR="007664AB" w:rsidRPr="00E757DD" w:rsidRDefault="00170610" w:rsidP="007664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7664AB" w:rsidRPr="00E757DD">
              <w:rPr>
                <w:sz w:val="20"/>
                <w:vertAlign w:val="subscript"/>
              </w:rPr>
              <w:t>u</w:t>
            </w:r>
            <w:proofErr w:type="spellEnd"/>
            <w:r w:rsidR="007664AB" w:rsidRPr="00170610">
              <w:rPr>
                <w:sz w:val="20"/>
              </w:rPr>
              <w:t xml:space="preserve"> </w:t>
            </w:r>
            <w:r w:rsidR="007664AB" w:rsidRPr="00E757DD">
              <w:rPr>
                <w:sz w:val="20"/>
              </w:rPr>
              <w:t>(</w:t>
            </w:r>
            <w:proofErr w:type="spellStart"/>
            <w:r w:rsidR="007664AB" w:rsidRPr="00E757DD">
              <w:rPr>
                <w:sz w:val="20"/>
              </w:rPr>
              <w:t>MPa</w:t>
            </w:r>
            <w:proofErr w:type="spellEnd"/>
            <w:r w:rsidR="007664AB"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7BAF1898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074F8BF1" w14:textId="0AA957A3" w:rsidR="007664AB" w:rsidRPr="00E757DD" w:rsidRDefault="008651E0" w:rsidP="0017061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170610" w:rsidRPr="00170610">
              <w:rPr>
                <w:sz w:val="20"/>
                <w:vertAlign w:val="subscript"/>
              </w:rPr>
              <w:t>v</w:t>
            </w:r>
            <w:proofErr w:type="spellEnd"/>
            <w:r w:rsidR="00170610">
              <w:rPr>
                <w:sz w:val="20"/>
              </w:rPr>
              <w:t xml:space="preserve"> </w:t>
            </w:r>
            <w:r w:rsidR="007664AB" w:rsidRPr="00E757DD">
              <w:rPr>
                <w:sz w:val="20"/>
              </w:rPr>
              <w:t>(</w:t>
            </w:r>
            <w:proofErr w:type="spellStart"/>
            <w:r w:rsidR="007664AB" w:rsidRPr="00E757DD">
              <w:rPr>
                <w:sz w:val="20"/>
              </w:rPr>
              <w:t>MPa</w:t>
            </w:r>
            <w:proofErr w:type="spellEnd"/>
            <w:r w:rsidR="007664AB"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11B84564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</w:tr>
      <w:tr w:rsidR="007664AB" w:rsidRPr="00E757DD" w14:paraId="760FAA65" w14:textId="77777777" w:rsidTr="007664AB">
        <w:tc>
          <w:tcPr>
            <w:tcW w:w="2263" w:type="dxa"/>
          </w:tcPr>
          <w:p w14:paraId="22BCC6F2" w14:textId="18603759" w:rsidR="007664AB" w:rsidRPr="00E757DD" w:rsidRDefault="007664AB" w:rsidP="007664AB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3F28FF2A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22D1D284" w14:textId="2DC9D577" w:rsidR="007664AB" w:rsidRPr="00E757DD" w:rsidRDefault="00170610" w:rsidP="007664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170610">
              <w:rPr>
                <w:sz w:val="20"/>
                <w:vertAlign w:val="subscript"/>
              </w:rPr>
              <w:t>ub</w:t>
            </w:r>
            <w:proofErr w:type="spellEnd"/>
            <w:r w:rsidRPr="00170610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Mpa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6685C6C7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35279C4E" w14:textId="1D93CC67" w:rsidR="007664AB" w:rsidRPr="00E757DD" w:rsidRDefault="00170610" w:rsidP="0017061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170610">
              <w:rPr>
                <w:sz w:val="20"/>
                <w:vertAlign w:val="subscript"/>
              </w:rPr>
              <w:t>p</w:t>
            </w:r>
            <w:proofErr w:type="spellEnd"/>
            <w:r>
              <w:rPr>
                <w:sz w:val="20"/>
              </w:rPr>
              <w:t xml:space="preserve"> </w:t>
            </w:r>
            <w:r w:rsidR="008651E0" w:rsidRPr="00E757DD">
              <w:rPr>
                <w:sz w:val="20"/>
              </w:rPr>
              <w:t>(</w:t>
            </w:r>
            <w:proofErr w:type="spellStart"/>
            <w:r w:rsidR="008651E0" w:rsidRPr="00E757DD">
              <w:rPr>
                <w:sz w:val="20"/>
              </w:rPr>
              <w:t>MPa</w:t>
            </w:r>
            <w:proofErr w:type="spellEnd"/>
            <w:r w:rsidR="008651E0"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4BA43846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</w:tr>
      <w:tr w:rsidR="007664AB" w:rsidRPr="00E757DD" w14:paraId="7F487DFB" w14:textId="77777777" w:rsidTr="007664AB">
        <w:tc>
          <w:tcPr>
            <w:tcW w:w="2263" w:type="dxa"/>
          </w:tcPr>
          <w:p w14:paraId="3A25383B" w14:textId="194E77EC" w:rsidR="007664AB" w:rsidRPr="00E757DD" w:rsidRDefault="00170610" w:rsidP="00170610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Pr="00170610">
              <w:rPr>
                <w:sz w:val="20"/>
                <w:vertAlign w:val="subscript"/>
              </w:rPr>
              <w:t>1</w:t>
            </w:r>
            <w:r w:rsidR="007664AB" w:rsidRPr="00170610">
              <w:rPr>
                <w:sz w:val="20"/>
              </w:rPr>
              <w:t xml:space="preserve"> </w:t>
            </w:r>
            <w:r w:rsidR="007664AB" w:rsidRPr="00E757DD">
              <w:rPr>
                <w:sz w:val="20"/>
              </w:rPr>
              <w:t>(mm)</w:t>
            </w:r>
          </w:p>
        </w:tc>
        <w:tc>
          <w:tcPr>
            <w:tcW w:w="1134" w:type="dxa"/>
          </w:tcPr>
          <w:p w14:paraId="40EB12A4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1536E3F0" w14:textId="70FD6FBC" w:rsidR="007664AB" w:rsidRPr="00E757DD" w:rsidRDefault="007664AB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75D3372A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42F84350" w14:textId="6FB4D705" w:rsidR="007664AB" w:rsidRPr="00E757DD" w:rsidRDefault="00170610" w:rsidP="007664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170610">
              <w:rPr>
                <w:sz w:val="20"/>
                <w:vertAlign w:val="subscript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r w:rsidR="00891E00">
              <w:rPr>
                <w:sz w:val="20"/>
              </w:rPr>
              <w:t>(</w:t>
            </w:r>
            <w:proofErr w:type="spellStart"/>
            <w:r w:rsidR="00891E00">
              <w:rPr>
                <w:sz w:val="20"/>
              </w:rPr>
              <w:t>MP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493B340C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</w:tr>
      <w:tr w:rsidR="007664AB" w:rsidRPr="00E757DD" w14:paraId="3C2ADD56" w14:textId="77777777" w:rsidTr="007664AB">
        <w:tc>
          <w:tcPr>
            <w:tcW w:w="2263" w:type="dxa"/>
          </w:tcPr>
          <w:p w14:paraId="5690B765" w14:textId="4CC16C75" w:rsidR="007664AB" w:rsidRDefault="00170610" w:rsidP="00170610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170610">
              <w:rPr>
                <w:sz w:val="20"/>
                <w:vertAlign w:val="subscript"/>
              </w:rPr>
              <w:t>1</w:t>
            </w:r>
            <w:r w:rsidRPr="00170610">
              <w:rPr>
                <w:sz w:val="20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1134" w:type="dxa"/>
          </w:tcPr>
          <w:p w14:paraId="08D873B6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72DBD4AC" w14:textId="77777777" w:rsidR="007664AB" w:rsidRPr="00E757DD" w:rsidRDefault="007664AB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767AB63A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5CADD710" w14:textId="77777777" w:rsidR="007664AB" w:rsidRPr="00E757DD" w:rsidRDefault="007664AB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142074BB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</w:tr>
      <w:tr w:rsidR="007664AB" w:rsidRPr="00E757DD" w14:paraId="5FEE259B" w14:textId="77777777" w:rsidTr="007664AB">
        <w:tc>
          <w:tcPr>
            <w:tcW w:w="2263" w:type="dxa"/>
          </w:tcPr>
          <w:p w14:paraId="380849D0" w14:textId="32600C10" w:rsidR="007664AB" w:rsidRPr="00E757DD" w:rsidRDefault="00170610" w:rsidP="007664AB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2</w:t>
            </w:r>
            <w:r w:rsidRPr="00170610">
              <w:rPr>
                <w:sz w:val="20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1134" w:type="dxa"/>
          </w:tcPr>
          <w:p w14:paraId="3104956B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17E4F015" w14:textId="77777777" w:rsidR="007664AB" w:rsidRPr="00E757DD" w:rsidRDefault="007664AB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44DB10AC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231B756C" w14:textId="77777777" w:rsidR="007664AB" w:rsidRPr="00E757DD" w:rsidRDefault="007664AB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6F746907" w14:textId="77777777" w:rsidR="007664AB" w:rsidRPr="00E757DD" w:rsidRDefault="007664AB" w:rsidP="007664AB">
            <w:pPr>
              <w:jc w:val="right"/>
              <w:rPr>
                <w:sz w:val="20"/>
              </w:rPr>
            </w:pPr>
          </w:p>
        </w:tc>
      </w:tr>
      <w:tr w:rsidR="00170610" w:rsidRPr="00E757DD" w14:paraId="1BB24178" w14:textId="77777777" w:rsidTr="007664AB">
        <w:tc>
          <w:tcPr>
            <w:tcW w:w="2263" w:type="dxa"/>
          </w:tcPr>
          <w:p w14:paraId="3FB71504" w14:textId="14078AA7" w:rsidR="00170610" w:rsidRDefault="00891E00" w:rsidP="007664A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 w:rsidR="00170610" w:rsidRPr="00170610">
              <w:rPr>
                <w:sz w:val="20"/>
                <w:vertAlign w:val="subscript"/>
              </w:rPr>
              <w:t>p</w:t>
            </w:r>
            <w:proofErr w:type="spellEnd"/>
            <w:r w:rsidR="00170610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6DAE06A7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48422A74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2D6392A9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5FFE3429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623EFC6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</w:tr>
      <w:tr w:rsidR="00170610" w:rsidRPr="00E757DD" w14:paraId="5EF1F081" w14:textId="77777777" w:rsidTr="007664AB">
        <w:tc>
          <w:tcPr>
            <w:tcW w:w="2263" w:type="dxa"/>
          </w:tcPr>
          <w:p w14:paraId="7D1D4D05" w14:textId="572EDC55" w:rsidR="00170610" w:rsidRDefault="00170610" w:rsidP="007664AB">
            <w:pPr>
              <w:rPr>
                <w:sz w:val="20"/>
              </w:rPr>
            </w:pPr>
            <w:r>
              <w:rPr>
                <w:sz w:val="20"/>
              </w:rPr>
              <w:t>A (mm2)</w:t>
            </w:r>
          </w:p>
        </w:tc>
        <w:tc>
          <w:tcPr>
            <w:tcW w:w="1134" w:type="dxa"/>
          </w:tcPr>
          <w:p w14:paraId="6820BA37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4A94C47E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484300EC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4D872DD5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55F624E3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</w:tr>
      <w:tr w:rsidR="00170610" w:rsidRPr="00E757DD" w14:paraId="155F4E08" w14:textId="77777777" w:rsidTr="007664AB">
        <w:tc>
          <w:tcPr>
            <w:tcW w:w="2263" w:type="dxa"/>
          </w:tcPr>
          <w:p w14:paraId="289189FC" w14:textId="2F0910A0" w:rsidR="00170610" w:rsidRDefault="00170610" w:rsidP="007664AB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Pr="00170610">
              <w:rPr>
                <w:sz w:val="20"/>
                <w:vertAlign w:val="subscript"/>
              </w:rPr>
              <w:t>s</w:t>
            </w:r>
            <w:r>
              <w:rPr>
                <w:sz w:val="20"/>
              </w:rPr>
              <w:t xml:space="preserve"> (mm2)</w:t>
            </w:r>
          </w:p>
        </w:tc>
        <w:tc>
          <w:tcPr>
            <w:tcW w:w="1134" w:type="dxa"/>
          </w:tcPr>
          <w:p w14:paraId="72674888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7F568E40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69C2F67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20D34987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64B881FA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</w:tr>
      <w:tr w:rsidR="00170610" w:rsidRPr="00E757DD" w14:paraId="3E3E30B9" w14:textId="77777777" w:rsidTr="007664AB">
        <w:tc>
          <w:tcPr>
            <w:tcW w:w="2263" w:type="dxa"/>
          </w:tcPr>
          <w:p w14:paraId="14B7AEC8" w14:textId="634F1F83" w:rsidR="00170610" w:rsidRDefault="00891E00" w:rsidP="007664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170610" w:rsidRPr="00170610">
              <w:rPr>
                <w:sz w:val="20"/>
                <w:vertAlign w:val="subscript"/>
              </w:rPr>
              <w:t>m</w:t>
            </w:r>
            <w:r w:rsidR="00170610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65B8D83D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7F4C9517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8009A01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0A20DB94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29946D9F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</w:tr>
      <w:tr w:rsidR="00170610" w:rsidRPr="00E757DD" w14:paraId="3748FE61" w14:textId="77777777" w:rsidTr="007664AB">
        <w:tc>
          <w:tcPr>
            <w:tcW w:w="2263" w:type="dxa"/>
          </w:tcPr>
          <w:p w14:paraId="6B76974F" w14:textId="517B1697" w:rsidR="00170610" w:rsidRDefault="00891E00" w:rsidP="007664A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170610" w:rsidRPr="00170610">
              <w:rPr>
                <w:sz w:val="20"/>
                <w:vertAlign w:val="subscript"/>
              </w:rPr>
              <w:t>o</w:t>
            </w:r>
            <w:r w:rsidR="00170610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3F979940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35DF074A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48276FF5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2BFEEE2F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6E04554B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</w:tr>
      <w:tr w:rsidR="00170610" w:rsidRPr="00E757DD" w14:paraId="1D8E67B7" w14:textId="77777777" w:rsidTr="007664AB">
        <w:tc>
          <w:tcPr>
            <w:tcW w:w="2263" w:type="dxa"/>
          </w:tcPr>
          <w:p w14:paraId="6A732616" w14:textId="1BBF2E37" w:rsidR="00170610" w:rsidRDefault="00170610" w:rsidP="007664AB">
            <w:pPr>
              <w:rPr>
                <w:sz w:val="20"/>
              </w:rPr>
            </w:pPr>
            <w:r>
              <w:rPr>
                <w:sz w:val="20"/>
              </w:rPr>
              <w:t>Pas (mm)</w:t>
            </w:r>
          </w:p>
        </w:tc>
        <w:tc>
          <w:tcPr>
            <w:tcW w:w="1134" w:type="dxa"/>
          </w:tcPr>
          <w:p w14:paraId="5E891373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4BBC0D7A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085DCDFA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11B39C55" w14:textId="77777777" w:rsidR="00170610" w:rsidRPr="00E757DD" w:rsidRDefault="00170610" w:rsidP="007664AB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281184F" w14:textId="77777777" w:rsidR="00170610" w:rsidRPr="00E757DD" w:rsidRDefault="00170610" w:rsidP="007664AB">
            <w:pPr>
              <w:jc w:val="right"/>
              <w:rPr>
                <w:sz w:val="20"/>
              </w:rPr>
            </w:pPr>
          </w:p>
        </w:tc>
      </w:tr>
      <w:bookmarkEnd w:id="20"/>
    </w:tbl>
    <w:p w14:paraId="13F34023" w14:textId="77777777" w:rsidR="00B2447F" w:rsidRDefault="00B2447F" w:rsidP="00140D99"/>
    <w:p w14:paraId="3F24F363" w14:textId="77777777" w:rsidR="00B2447F" w:rsidRDefault="00B2447F" w:rsidP="00B2447F">
      <w:pPr>
        <w:spacing w:after="0" w:line="240" w:lineRule="auto"/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t xml:space="preserve">Avec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83"/>
        <w:gridCol w:w="8056"/>
      </w:tblGrid>
      <w:tr w:rsidR="00B2447F" w14:paraId="6D3416BF" w14:textId="77777777" w:rsidTr="00B2447F">
        <w:trPr>
          <w:trHeight w:val="135"/>
        </w:trPr>
        <w:tc>
          <w:tcPr>
            <w:tcW w:w="421" w:type="dxa"/>
          </w:tcPr>
          <w:p w14:paraId="0799FA2E" w14:textId="77777777" w:rsidR="00B2447F" w:rsidRDefault="00B2447F" w:rsidP="00B2447F">
            <w:pPr>
              <w:pStyle w:val="SOMQ1Puce1"/>
              <w:rPr>
                <w:noProof/>
              </w:rPr>
            </w:pPr>
            <w:bookmarkStart w:id="21" w:name="EtrierLexiqueENTab"/>
          </w:p>
        </w:tc>
        <w:tc>
          <w:tcPr>
            <w:tcW w:w="583" w:type="dxa"/>
            <w:vAlign w:val="bottom"/>
          </w:tcPr>
          <w:p w14:paraId="391F68B0" w14:textId="2F79931E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DN</w:t>
            </w:r>
          </w:p>
        </w:tc>
        <w:tc>
          <w:tcPr>
            <w:tcW w:w="8056" w:type="dxa"/>
            <w:vAlign w:val="bottom"/>
          </w:tcPr>
          <w:p w14:paraId="050007B3" w14:textId="0F5D8498" w:rsidR="00B2447F" w:rsidRDefault="00B2447F" w:rsidP="0017061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Le DN de</w:t>
            </w:r>
            <w:r w:rsidR="00170610">
              <w:rPr>
                <w:noProof/>
                <w:sz w:val="20"/>
                <w:lang w:eastAsia="fr-FR"/>
              </w:rPr>
              <w:t xml:space="preserve"> la tuyauterie</w:t>
            </w:r>
            <w:r w:rsidR="00027E1D">
              <w:rPr>
                <w:noProof/>
                <w:sz w:val="20"/>
                <w:lang w:eastAsia="fr-FR"/>
              </w:rPr>
              <w:t>,</w:t>
            </w:r>
          </w:p>
        </w:tc>
      </w:tr>
      <w:tr w:rsidR="00B2447F" w14:paraId="137C7ADA" w14:textId="77777777" w:rsidTr="00B2447F">
        <w:trPr>
          <w:trHeight w:val="170"/>
        </w:trPr>
        <w:tc>
          <w:tcPr>
            <w:tcW w:w="421" w:type="dxa"/>
          </w:tcPr>
          <w:p w14:paraId="02598A7D" w14:textId="77777777" w:rsidR="00B2447F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0227C81" w14:textId="007493A9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056" w:type="dxa"/>
            <w:vAlign w:val="bottom"/>
          </w:tcPr>
          <w:p w14:paraId="060F4952" w14:textId="0E29B880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D011E">
              <w:rPr>
                <w:noProof/>
                <w:sz w:val="20"/>
                <w:lang w:eastAsia="fr-FR"/>
              </w:rPr>
              <w:t xml:space="preserve"> Le diamètre nominal de la boulonnerie,</w:t>
            </w:r>
          </w:p>
        </w:tc>
      </w:tr>
      <w:tr w:rsidR="00B2447F" w14:paraId="5BB0BAC2" w14:textId="77777777" w:rsidTr="00B2447F">
        <w:trPr>
          <w:trHeight w:val="170"/>
        </w:trPr>
        <w:tc>
          <w:tcPr>
            <w:tcW w:w="421" w:type="dxa"/>
          </w:tcPr>
          <w:p w14:paraId="2981A92E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E441516" w14:textId="440D37AD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056" w:type="dxa"/>
            <w:vAlign w:val="bottom"/>
          </w:tcPr>
          <w:p w14:paraId="44E9E2DB" w14:textId="7197CE5B" w:rsidR="00B2447F" w:rsidRDefault="00B2447F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D011E">
              <w:rPr>
                <w:noProof/>
                <w:sz w:val="20"/>
                <w:lang w:eastAsia="fr-FR"/>
              </w:rPr>
              <w:t xml:space="preserve"> L'épaisseur de la pièce assemblée,</w:t>
            </w:r>
          </w:p>
        </w:tc>
      </w:tr>
      <w:tr w:rsidR="00B2447F" w14:paraId="5D9A0AB9" w14:textId="77777777" w:rsidTr="00B2447F">
        <w:trPr>
          <w:trHeight w:val="170"/>
        </w:trPr>
        <w:tc>
          <w:tcPr>
            <w:tcW w:w="421" w:type="dxa"/>
          </w:tcPr>
          <w:p w14:paraId="25F97E18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F671B7C" w14:textId="5158FC01" w:rsidR="00B2447F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P</w:t>
            </w:r>
            <w:r w:rsidRPr="00170610">
              <w:rPr>
                <w:sz w:val="20"/>
                <w:vertAlign w:val="subscript"/>
              </w:rPr>
              <w:t>1</w:t>
            </w:r>
          </w:p>
        </w:tc>
        <w:tc>
          <w:tcPr>
            <w:tcW w:w="8056" w:type="dxa"/>
            <w:vAlign w:val="bottom"/>
          </w:tcPr>
          <w:p w14:paraId="619649CC" w14:textId="66A11942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D011E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L'entraxe longitudinale,</w:t>
            </w:r>
          </w:p>
        </w:tc>
      </w:tr>
      <w:tr w:rsidR="00B2447F" w14:paraId="42F810E4" w14:textId="77777777" w:rsidTr="00B2447F">
        <w:trPr>
          <w:trHeight w:val="170"/>
        </w:trPr>
        <w:tc>
          <w:tcPr>
            <w:tcW w:w="421" w:type="dxa"/>
          </w:tcPr>
          <w:p w14:paraId="799A3F75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2D816D0E" w14:textId="51843044" w:rsidR="00B2447F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e</w:t>
            </w:r>
            <w:r w:rsidRPr="00170610">
              <w:rPr>
                <w:sz w:val="20"/>
                <w:vertAlign w:val="subscript"/>
              </w:rPr>
              <w:t>1</w:t>
            </w:r>
          </w:p>
        </w:tc>
        <w:tc>
          <w:tcPr>
            <w:tcW w:w="8056" w:type="dxa"/>
            <w:vAlign w:val="bottom"/>
          </w:tcPr>
          <w:p w14:paraId="59418E2C" w14:textId="6FD55815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La pince longitudinale,</w:t>
            </w:r>
          </w:p>
        </w:tc>
      </w:tr>
      <w:tr w:rsidR="00B2447F" w14:paraId="3E9CF177" w14:textId="77777777" w:rsidTr="00B2447F">
        <w:trPr>
          <w:trHeight w:val="170"/>
        </w:trPr>
        <w:tc>
          <w:tcPr>
            <w:tcW w:w="421" w:type="dxa"/>
          </w:tcPr>
          <w:p w14:paraId="70C7AF53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379DEDED" w14:textId="7273B7F6" w:rsidR="00B2447F" w:rsidRDefault="00170610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56" w:type="dxa"/>
            <w:vAlign w:val="bottom"/>
          </w:tcPr>
          <w:p w14:paraId="40BD70CB" w14:textId="4D52EE17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FD011E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La pince transversale,</w:t>
            </w:r>
          </w:p>
        </w:tc>
      </w:tr>
      <w:tr w:rsidR="00B2447F" w14:paraId="65DE629B" w14:textId="77777777" w:rsidTr="00B2447F">
        <w:trPr>
          <w:trHeight w:val="170"/>
        </w:trPr>
        <w:tc>
          <w:tcPr>
            <w:tcW w:w="421" w:type="dxa"/>
          </w:tcPr>
          <w:p w14:paraId="41ACCBAD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1D0E8551" w14:textId="4C43AB7D" w:rsidR="00B2447F" w:rsidRDefault="00891E00" w:rsidP="00B2447F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>
              <w:rPr>
                <w:sz w:val="20"/>
              </w:rPr>
              <w:t>t</w:t>
            </w:r>
            <w:r w:rsidR="00170610" w:rsidRPr="00170610"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8056" w:type="dxa"/>
            <w:vAlign w:val="bottom"/>
          </w:tcPr>
          <w:p w14:paraId="511D2341" w14:textId="552FC695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L' epaisseur de la plaque sous la tête de l'écrou,</w:t>
            </w:r>
          </w:p>
        </w:tc>
      </w:tr>
      <w:tr w:rsidR="00B2447F" w14:paraId="1BE555AA" w14:textId="77777777" w:rsidTr="00B2447F">
        <w:trPr>
          <w:trHeight w:val="170"/>
        </w:trPr>
        <w:tc>
          <w:tcPr>
            <w:tcW w:w="421" w:type="dxa"/>
          </w:tcPr>
          <w:p w14:paraId="1F79C707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1DD50E8B" w14:textId="7B54EDBD" w:rsidR="00B2447F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056" w:type="dxa"/>
            <w:vAlign w:val="bottom"/>
          </w:tcPr>
          <w:p w14:paraId="119BAA6A" w14:textId="6650897F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La section transversale brute du boulon/aire de la section nette du boulon,</w:t>
            </w:r>
          </w:p>
        </w:tc>
      </w:tr>
      <w:tr w:rsidR="00B2447F" w14:paraId="7CFD72FD" w14:textId="77777777" w:rsidTr="00B2447F">
        <w:trPr>
          <w:trHeight w:val="170"/>
        </w:trPr>
        <w:tc>
          <w:tcPr>
            <w:tcW w:w="421" w:type="dxa"/>
          </w:tcPr>
          <w:p w14:paraId="4814143A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558DB1F" w14:textId="4E0BF281" w:rsidR="00B2447F" w:rsidRPr="00E757DD" w:rsidRDefault="00170610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70610">
              <w:rPr>
                <w:sz w:val="20"/>
                <w:vertAlign w:val="subscript"/>
              </w:rPr>
              <w:t>s</w:t>
            </w:r>
          </w:p>
        </w:tc>
        <w:tc>
          <w:tcPr>
            <w:tcW w:w="8056" w:type="dxa"/>
            <w:vAlign w:val="bottom"/>
          </w:tcPr>
          <w:p w14:paraId="7CDB1D3C" w14:textId="7B0E2807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L'aire résistante en traction du boulon,</w:t>
            </w:r>
          </w:p>
        </w:tc>
      </w:tr>
      <w:tr w:rsidR="00B2447F" w14:paraId="11265012" w14:textId="77777777" w:rsidTr="00B2447F">
        <w:trPr>
          <w:trHeight w:val="170"/>
        </w:trPr>
        <w:tc>
          <w:tcPr>
            <w:tcW w:w="421" w:type="dxa"/>
          </w:tcPr>
          <w:p w14:paraId="22315F34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5B1E1B24" w14:textId="337F0BA1" w:rsidR="00B2447F" w:rsidRPr="00E757DD" w:rsidRDefault="00891E00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d</w:t>
            </w:r>
            <w:r w:rsidR="00170610" w:rsidRPr="00170610">
              <w:rPr>
                <w:sz w:val="20"/>
                <w:vertAlign w:val="subscript"/>
              </w:rPr>
              <w:t>m</w:t>
            </w:r>
          </w:p>
        </w:tc>
        <w:tc>
          <w:tcPr>
            <w:tcW w:w="8056" w:type="dxa"/>
            <w:vAlign w:val="bottom"/>
          </w:tcPr>
          <w:p w14:paraId="2D041855" w14:textId="7E5FF299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Le diamètre moyen,</w:t>
            </w:r>
          </w:p>
        </w:tc>
      </w:tr>
      <w:tr w:rsidR="00B2447F" w14:paraId="7495BF8E" w14:textId="77777777" w:rsidTr="00B2447F">
        <w:trPr>
          <w:trHeight w:val="170"/>
        </w:trPr>
        <w:tc>
          <w:tcPr>
            <w:tcW w:w="421" w:type="dxa"/>
          </w:tcPr>
          <w:p w14:paraId="05DA7831" w14:textId="7027EAA6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2941A560" w14:textId="7FB28331" w:rsidR="00B2447F" w:rsidRPr="00E757DD" w:rsidRDefault="00891E00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d</w:t>
            </w:r>
            <w:r w:rsidR="00170610" w:rsidRPr="00170610">
              <w:rPr>
                <w:sz w:val="20"/>
                <w:vertAlign w:val="subscript"/>
              </w:rPr>
              <w:t>o</w:t>
            </w:r>
          </w:p>
        </w:tc>
        <w:tc>
          <w:tcPr>
            <w:tcW w:w="8056" w:type="dxa"/>
            <w:vAlign w:val="bottom"/>
          </w:tcPr>
          <w:p w14:paraId="567228D8" w14:textId="41EAC4E7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891E00">
              <w:rPr>
                <w:noProof/>
                <w:sz w:val="20"/>
                <w:lang w:eastAsia="fr-FR"/>
              </w:rPr>
              <w:t xml:space="preserve"> Le diamètre nominale des trous,</w:t>
            </w:r>
          </w:p>
        </w:tc>
      </w:tr>
      <w:tr w:rsidR="00B2447F" w14:paraId="27A8AB0F" w14:textId="77777777" w:rsidTr="00B2447F">
        <w:trPr>
          <w:trHeight w:val="170"/>
        </w:trPr>
        <w:tc>
          <w:tcPr>
            <w:tcW w:w="421" w:type="dxa"/>
          </w:tcPr>
          <w:p w14:paraId="39EB02EE" w14:textId="77777777" w:rsidR="00B2447F" w:rsidRPr="004563DA" w:rsidRDefault="00B2447F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7DC4A24" w14:textId="0D6203FE" w:rsidR="00B2447F" w:rsidRDefault="00170610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Pas</w:t>
            </w:r>
          </w:p>
        </w:tc>
        <w:tc>
          <w:tcPr>
            <w:tcW w:w="8056" w:type="dxa"/>
            <w:vAlign w:val="bottom"/>
          </w:tcPr>
          <w:p w14:paraId="29150D36" w14:textId="6EA1E28C" w:rsidR="00B2447F" w:rsidRDefault="00B2447F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</w:t>
            </w:r>
            <w:r w:rsidR="00027E1D">
              <w:rPr>
                <w:noProof/>
                <w:sz w:val="20"/>
                <w:lang w:eastAsia="fr-FR"/>
              </w:rPr>
              <w:t xml:space="preserve"> </w:t>
            </w:r>
            <w:r w:rsidR="00891E00">
              <w:rPr>
                <w:noProof/>
                <w:sz w:val="20"/>
                <w:lang w:eastAsia="fr-FR"/>
              </w:rPr>
              <w:t>Le pas des n boulons,</w:t>
            </w:r>
          </w:p>
        </w:tc>
      </w:tr>
      <w:tr w:rsidR="00170610" w14:paraId="13114970" w14:textId="77777777" w:rsidTr="00B2447F">
        <w:trPr>
          <w:trHeight w:val="170"/>
        </w:trPr>
        <w:tc>
          <w:tcPr>
            <w:tcW w:w="421" w:type="dxa"/>
          </w:tcPr>
          <w:p w14:paraId="7FCC3983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58C756A4" w14:textId="49C1171A" w:rsidR="00170610" w:rsidRDefault="00170610" w:rsidP="00B2447F">
            <w:pPr>
              <w:jc w:val="left"/>
              <w:rPr>
                <w:sz w:val="20"/>
              </w:rPr>
            </w:pPr>
            <w:r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y</w:t>
            </w:r>
          </w:p>
        </w:tc>
        <w:tc>
          <w:tcPr>
            <w:tcW w:w="8056" w:type="dxa"/>
            <w:vAlign w:val="bottom"/>
          </w:tcPr>
          <w:p w14:paraId="7253C74A" w14:textId="6690AC5B" w:rsidR="00170610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limite élastique du matériau,</w:t>
            </w:r>
          </w:p>
        </w:tc>
      </w:tr>
      <w:tr w:rsidR="00170610" w14:paraId="588FC286" w14:textId="77777777" w:rsidTr="00B2447F">
        <w:trPr>
          <w:trHeight w:val="170"/>
        </w:trPr>
        <w:tc>
          <w:tcPr>
            <w:tcW w:w="421" w:type="dxa"/>
          </w:tcPr>
          <w:p w14:paraId="71C9E52C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969ACF0" w14:textId="08C70F65" w:rsidR="00170610" w:rsidRDefault="00170610" w:rsidP="00B2447F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E757DD">
              <w:rPr>
                <w:sz w:val="20"/>
                <w:vertAlign w:val="subscript"/>
              </w:rPr>
              <w:t>u</w:t>
            </w:r>
            <w:proofErr w:type="spellEnd"/>
          </w:p>
        </w:tc>
        <w:tc>
          <w:tcPr>
            <w:tcW w:w="8056" w:type="dxa"/>
            <w:vAlign w:val="bottom"/>
          </w:tcPr>
          <w:p w14:paraId="161C5905" w14:textId="5731021D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résistance à la traction du matériau,</w:t>
            </w:r>
          </w:p>
        </w:tc>
      </w:tr>
      <w:tr w:rsidR="00170610" w14:paraId="2B3D0805" w14:textId="77777777" w:rsidTr="00B2447F">
        <w:trPr>
          <w:trHeight w:val="170"/>
        </w:trPr>
        <w:tc>
          <w:tcPr>
            <w:tcW w:w="421" w:type="dxa"/>
          </w:tcPr>
          <w:p w14:paraId="7FC88940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B4647D9" w14:textId="188A4C9B" w:rsidR="00170610" w:rsidRDefault="00170610" w:rsidP="00B2447F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170610">
              <w:rPr>
                <w:sz w:val="20"/>
                <w:vertAlign w:val="subscript"/>
              </w:rPr>
              <w:t>ub</w:t>
            </w:r>
            <w:proofErr w:type="spellEnd"/>
          </w:p>
        </w:tc>
        <w:tc>
          <w:tcPr>
            <w:tcW w:w="8056" w:type="dxa"/>
            <w:vAlign w:val="bottom"/>
          </w:tcPr>
          <w:p w14:paraId="623F2360" w14:textId="0E2AF153" w:rsidR="00170610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résistance ultime à la traction du boulon,</w:t>
            </w:r>
          </w:p>
        </w:tc>
      </w:tr>
      <w:tr w:rsidR="00170610" w14:paraId="24428DE9" w14:textId="77777777" w:rsidTr="00B2447F">
        <w:trPr>
          <w:trHeight w:val="170"/>
        </w:trPr>
        <w:tc>
          <w:tcPr>
            <w:tcW w:w="421" w:type="dxa"/>
          </w:tcPr>
          <w:p w14:paraId="0A8E3570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CA4B17A" w14:textId="2F129180" w:rsidR="00170610" w:rsidRDefault="00170610" w:rsidP="00B2447F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t</w:t>
            </w:r>
            <w:proofErr w:type="spellEnd"/>
          </w:p>
        </w:tc>
        <w:tc>
          <w:tcPr>
            <w:tcW w:w="8056" w:type="dxa"/>
            <w:vAlign w:val="bottom"/>
          </w:tcPr>
          <w:p w14:paraId="25395A1B" w14:textId="527B86DB" w:rsidR="00170610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contrainte admissible de traction,</w:t>
            </w:r>
          </w:p>
        </w:tc>
      </w:tr>
      <w:tr w:rsidR="00170610" w14:paraId="61D95615" w14:textId="77777777" w:rsidTr="00B2447F">
        <w:trPr>
          <w:trHeight w:val="170"/>
        </w:trPr>
        <w:tc>
          <w:tcPr>
            <w:tcW w:w="421" w:type="dxa"/>
          </w:tcPr>
          <w:p w14:paraId="42F6A30F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ADA4B6C" w14:textId="49C5E842" w:rsidR="00170610" w:rsidRDefault="00170610" w:rsidP="00B2447F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170610">
              <w:rPr>
                <w:sz w:val="20"/>
                <w:vertAlign w:val="subscript"/>
              </w:rPr>
              <w:t>v</w:t>
            </w:r>
            <w:proofErr w:type="spellEnd"/>
          </w:p>
        </w:tc>
        <w:tc>
          <w:tcPr>
            <w:tcW w:w="8056" w:type="dxa"/>
            <w:vAlign w:val="bottom"/>
          </w:tcPr>
          <w:p w14:paraId="738C20F5" w14:textId="5B672466" w:rsidR="00170610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contrainte admissible de cisaillement,</w:t>
            </w:r>
          </w:p>
        </w:tc>
      </w:tr>
      <w:tr w:rsidR="00170610" w14:paraId="331408A4" w14:textId="77777777" w:rsidTr="00B2447F">
        <w:trPr>
          <w:trHeight w:val="170"/>
        </w:trPr>
        <w:tc>
          <w:tcPr>
            <w:tcW w:w="421" w:type="dxa"/>
          </w:tcPr>
          <w:p w14:paraId="3BB0A5E5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2D9142B" w14:textId="1E495043" w:rsidR="00170610" w:rsidRDefault="00170610" w:rsidP="00B2447F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170610"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8056" w:type="dxa"/>
            <w:vAlign w:val="bottom"/>
          </w:tcPr>
          <w:p w14:paraId="5CE75E28" w14:textId="4F616692" w:rsidR="00170610" w:rsidRDefault="00170610" w:rsidP="00B2447F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résistance au poinçonnement,</w:t>
            </w:r>
          </w:p>
        </w:tc>
      </w:tr>
      <w:tr w:rsidR="00170610" w14:paraId="70D81652" w14:textId="77777777" w:rsidTr="00B2447F">
        <w:trPr>
          <w:trHeight w:val="170"/>
        </w:trPr>
        <w:tc>
          <w:tcPr>
            <w:tcW w:w="421" w:type="dxa"/>
          </w:tcPr>
          <w:p w14:paraId="6140BE16" w14:textId="77777777" w:rsidR="00170610" w:rsidRPr="004563DA" w:rsidRDefault="00170610" w:rsidP="00B2447F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0BC93966" w14:textId="4E2E6C1B" w:rsidR="00170610" w:rsidRDefault="00170610" w:rsidP="00B2447F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170610">
              <w:rPr>
                <w:sz w:val="20"/>
                <w:vertAlign w:val="subscript"/>
              </w:rPr>
              <w:t>b</w:t>
            </w:r>
            <w:proofErr w:type="spellEnd"/>
          </w:p>
        </w:tc>
        <w:tc>
          <w:tcPr>
            <w:tcW w:w="8056" w:type="dxa"/>
            <w:vAlign w:val="bottom"/>
          </w:tcPr>
          <w:p w14:paraId="41ABA4A5" w14:textId="0C47AEB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résistance à la pression diamétrale.</w:t>
            </w:r>
          </w:p>
        </w:tc>
      </w:tr>
      <w:bookmarkEnd w:id="21"/>
    </w:tbl>
    <w:p w14:paraId="0C318E48" w14:textId="77777777" w:rsidR="00170610" w:rsidRDefault="00170610" w:rsidP="00140D99"/>
    <w:tbl>
      <w:tblPr>
        <w:tblStyle w:val="ProfilesTab"/>
        <w:tblW w:w="9634" w:type="dxa"/>
        <w:tblLook w:val="04A0" w:firstRow="1" w:lastRow="0" w:firstColumn="1" w:lastColumn="0" w:noHBand="0" w:noVBand="1"/>
      </w:tblPr>
      <w:tblGrid>
        <w:gridCol w:w="2263"/>
        <w:gridCol w:w="1134"/>
        <w:gridCol w:w="1985"/>
        <w:gridCol w:w="992"/>
        <w:gridCol w:w="2268"/>
        <w:gridCol w:w="992"/>
      </w:tblGrid>
      <w:tr w:rsidR="00170610" w:rsidRPr="00E757DD" w14:paraId="7EA707E0" w14:textId="77777777" w:rsidTr="00891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gridSpan w:val="2"/>
            <w:shd w:val="clear" w:color="auto" w:fill="00B0F0"/>
          </w:tcPr>
          <w:p w14:paraId="7FAA3E4B" w14:textId="77777777" w:rsidR="00170610" w:rsidRPr="00140D99" w:rsidRDefault="00170610" w:rsidP="00891E00">
            <w:pPr>
              <w:jc w:val="center"/>
              <w:rPr>
                <w:sz w:val="20"/>
              </w:rPr>
            </w:pPr>
            <w:bookmarkStart w:id="22" w:name="EtrierTemplateRCCMTab"/>
            <w:r w:rsidRPr="00140D99">
              <w:rPr>
                <w:sz w:val="20"/>
              </w:rPr>
              <w:t>Caractéristiques Géométriques</w:t>
            </w:r>
          </w:p>
        </w:tc>
        <w:tc>
          <w:tcPr>
            <w:tcW w:w="2977" w:type="dxa"/>
            <w:gridSpan w:val="2"/>
            <w:shd w:val="clear" w:color="auto" w:fill="00B0F0"/>
          </w:tcPr>
          <w:p w14:paraId="4124C180" w14:textId="77777777" w:rsidR="00170610" w:rsidRPr="00140D99" w:rsidRDefault="00170610" w:rsidP="00891E00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Données Matériaux</w:t>
            </w:r>
          </w:p>
        </w:tc>
        <w:tc>
          <w:tcPr>
            <w:tcW w:w="3260" w:type="dxa"/>
            <w:gridSpan w:val="2"/>
            <w:shd w:val="clear" w:color="auto" w:fill="00B0F0"/>
          </w:tcPr>
          <w:p w14:paraId="3A2027E3" w14:textId="77777777" w:rsidR="00170610" w:rsidRPr="00140D99" w:rsidRDefault="00170610" w:rsidP="00891E00">
            <w:pPr>
              <w:jc w:val="center"/>
              <w:rPr>
                <w:sz w:val="20"/>
              </w:rPr>
            </w:pPr>
            <w:r w:rsidRPr="00140D99">
              <w:rPr>
                <w:sz w:val="20"/>
              </w:rPr>
              <w:t>Contraintes Admissibles</w:t>
            </w:r>
          </w:p>
        </w:tc>
      </w:tr>
      <w:tr w:rsidR="00170610" w:rsidRPr="00E757DD" w14:paraId="24BF702C" w14:textId="77777777" w:rsidTr="00891E00">
        <w:trPr>
          <w:trHeight w:val="186"/>
        </w:trPr>
        <w:tc>
          <w:tcPr>
            <w:tcW w:w="2263" w:type="dxa"/>
          </w:tcPr>
          <w:p w14:paraId="68E62976" w14:textId="77777777" w:rsidR="00170610" w:rsidRPr="00E757DD" w:rsidRDefault="00170610" w:rsidP="00891E00">
            <w:pPr>
              <w:tabs>
                <w:tab w:val="left" w:pos="765"/>
              </w:tabs>
              <w:rPr>
                <w:sz w:val="20"/>
              </w:rPr>
            </w:pPr>
            <w:r>
              <w:rPr>
                <w:sz w:val="20"/>
              </w:rPr>
              <w:t>DN</w:t>
            </w:r>
          </w:p>
        </w:tc>
        <w:tc>
          <w:tcPr>
            <w:tcW w:w="1134" w:type="dxa"/>
          </w:tcPr>
          <w:p w14:paraId="60D19544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63584624" w14:textId="77777777" w:rsidR="00170610" w:rsidRPr="00E757DD" w:rsidRDefault="00170610" w:rsidP="00891E00">
            <w:pPr>
              <w:rPr>
                <w:sz w:val="20"/>
              </w:rPr>
            </w:pPr>
            <w:proofErr w:type="spellStart"/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4C87B742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0D8E3333" w14:textId="77777777" w:rsidR="00170610" w:rsidRPr="00E757DD" w:rsidRDefault="00170610" w:rsidP="00891E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t</w:t>
            </w:r>
            <w:proofErr w:type="spellEnd"/>
            <w:r w:rsidRPr="00E757DD">
              <w:rPr>
                <w:sz w:val="20"/>
              </w:rPr>
              <w:t xml:space="preserve"> 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234EE54D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</w:tr>
      <w:tr w:rsidR="00170610" w:rsidRPr="00E757DD" w14:paraId="53A24312" w14:textId="77777777" w:rsidTr="00891E00">
        <w:tc>
          <w:tcPr>
            <w:tcW w:w="2263" w:type="dxa"/>
          </w:tcPr>
          <w:p w14:paraId="5F3F2079" w14:textId="77777777" w:rsidR="00170610" w:rsidRPr="00E757DD" w:rsidRDefault="00170610" w:rsidP="00891E00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13CDAFA8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54D87082" w14:textId="77777777" w:rsidR="00170610" w:rsidRPr="00E757DD" w:rsidRDefault="00170610" w:rsidP="00891E00">
            <w:pPr>
              <w:rPr>
                <w:sz w:val="20"/>
              </w:rPr>
            </w:pPr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 xml:space="preserve">u </w:t>
            </w:r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0E611913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3E0BAC51" w14:textId="77777777" w:rsidR="00170610" w:rsidRPr="00E757DD" w:rsidRDefault="00170610" w:rsidP="00891E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p</w:t>
            </w:r>
            <w:proofErr w:type="spellEnd"/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60DE8507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</w:tr>
      <w:tr w:rsidR="00170610" w:rsidRPr="00E757DD" w14:paraId="5429D757" w14:textId="77777777" w:rsidTr="00891E00">
        <w:tc>
          <w:tcPr>
            <w:tcW w:w="2263" w:type="dxa"/>
          </w:tcPr>
          <w:p w14:paraId="12F3E81A" w14:textId="77777777" w:rsidR="00170610" w:rsidRPr="00E757DD" w:rsidRDefault="00170610" w:rsidP="00891E00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757DD">
              <w:rPr>
                <w:sz w:val="20"/>
              </w:rPr>
              <w:t xml:space="preserve"> (mm)</w:t>
            </w:r>
          </w:p>
        </w:tc>
        <w:tc>
          <w:tcPr>
            <w:tcW w:w="1134" w:type="dxa"/>
          </w:tcPr>
          <w:p w14:paraId="321BE9C4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73E3C025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034F3146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1021F837" w14:textId="77777777" w:rsidR="00170610" w:rsidRPr="00E757DD" w:rsidRDefault="00170610" w:rsidP="00891E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v</w:t>
            </w:r>
            <w:proofErr w:type="spellEnd"/>
            <w:r w:rsidRPr="00E757DD">
              <w:rPr>
                <w:sz w:val="20"/>
              </w:rPr>
              <w:t>(</w:t>
            </w:r>
            <w:proofErr w:type="spellStart"/>
            <w:r w:rsidRPr="00E757DD">
              <w:rPr>
                <w:sz w:val="20"/>
              </w:rPr>
              <w:t>MPa</w:t>
            </w:r>
            <w:proofErr w:type="spellEnd"/>
            <w:r w:rsidRPr="00E757DD">
              <w:rPr>
                <w:sz w:val="20"/>
              </w:rPr>
              <w:t>)</w:t>
            </w:r>
          </w:p>
        </w:tc>
        <w:tc>
          <w:tcPr>
            <w:tcW w:w="992" w:type="dxa"/>
          </w:tcPr>
          <w:p w14:paraId="023C08CA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</w:tr>
      <w:tr w:rsidR="00170610" w:rsidRPr="00E757DD" w14:paraId="6D9EF67E" w14:textId="77777777" w:rsidTr="00891E00">
        <w:tc>
          <w:tcPr>
            <w:tcW w:w="2263" w:type="dxa"/>
          </w:tcPr>
          <w:p w14:paraId="64371A05" w14:textId="77777777" w:rsidR="00170610" w:rsidRPr="00E757DD" w:rsidRDefault="00170610" w:rsidP="00891E0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  <w:vertAlign w:val="subscript"/>
              </w:rPr>
              <w:t xml:space="preserve">b </w:t>
            </w:r>
            <w:r w:rsidRPr="00E757DD">
              <w:rPr>
                <w:sz w:val="20"/>
              </w:rPr>
              <w:t>(mm</w:t>
            </w:r>
            <w:r w:rsidRPr="007664AB">
              <w:rPr>
                <w:sz w:val="20"/>
                <w:vertAlign w:val="superscript"/>
              </w:rPr>
              <w:t>2</w:t>
            </w:r>
            <w:r w:rsidRPr="00E757DD">
              <w:rPr>
                <w:sz w:val="20"/>
              </w:rPr>
              <w:t>)</w:t>
            </w:r>
          </w:p>
        </w:tc>
        <w:tc>
          <w:tcPr>
            <w:tcW w:w="1134" w:type="dxa"/>
          </w:tcPr>
          <w:p w14:paraId="30EE1480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38952E72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4E238AE1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4493ADCF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707FB065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</w:tr>
      <w:tr w:rsidR="00170610" w:rsidRPr="00E757DD" w14:paraId="3682A651" w14:textId="77777777" w:rsidTr="00891E00">
        <w:tc>
          <w:tcPr>
            <w:tcW w:w="2263" w:type="dxa"/>
          </w:tcPr>
          <w:p w14:paraId="06633DE2" w14:textId="77777777" w:rsidR="00170610" w:rsidRDefault="00170610" w:rsidP="00891E00">
            <w:pPr>
              <w:rPr>
                <w:sz w:val="20"/>
              </w:rPr>
            </w:pPr>
            <w:r>
              <w:rPr>
                <w:sz w:val="20"/>
              </w:rPr>
              <w:t>Pas (mm)</w:t>
            </w:r>
          </w:p>
        </w:tc>
        <w:tc>
          <w:tcPr>
            <w:tcW w:w="1134" w:type="dxa"/>
          </w:tcPr>
          <w:p w14:paraId="2849AF31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2DD2A519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05146FB3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7C0DE1AB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B974D70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</w:tr>
      <w:tr w:rsidR="00170610" w:rsidRPr="00E757DD" w14:paraId="3BF6DD7C" w14:textId="77777777" w:rsidTr="00891E00">
        <w:tc>
          <w:tcPr>
            <w:tcW w:w="2263" w:type="dxa"/>
          </w:tcPr>
          <w:p w14:paraId="4D334917" w14:textId="77777777" w:rsidR="00170610" w:rsidRPr="00E757DD" w:rsidRDefault="00170610" w:rsidP="00891E00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z w:val="20"/>
                <w:vertAlign w:val="subscript"/>
              </w:rPr>
              <w:t xml:space="preserve"> </w:t>
            </w:r>
            <w:r w:rsidRPr="00E757DD">
              <w:rPr>
                <w:sz w:val="20"/>
              </w:rPr>
              <w:t>(mm)</w:t>
            </w:r>
          </w:p>
        </w:tc>
        <w:tc>
          <w:tcPr>
            <w:tcW w:w="1134" w:type="dxa"/>
          </w:tcPr>
          <w:p w14:paraId="4387E520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1985" w:type="dxa"/>
          </w:tcPr>
          <w:p w14:paraId="4F6DDA6F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4461BE0C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  <w:tc>
          <w:tcPr>
            <w:tcW w:w="2268" w:type="dxa"/>
          </w:tcPr>
          <w:p w14:paraId="74C4B782" w14:textId="77777777" w:rsidR="00170610" w:rsidRPr="00E757DD" w:rsidRDefault="00170610" w:rsidP="00891E00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9C0FEAC" w14:textId="77777777" w:rsidR="00170610" w:rsidRPr="00E757DD" w:rsidRDefault="00170610" w:rsidP="00891E00">
            <w:pPr>
              <w:jc w:val="right"/>
              <w:rPr>
                <w:sz w:val="20"/>
              </w:rPr>
            </w:pPr>
          </w:p>
        </w:tc>
      </w:tr>
      <w:bookmarkEnd w:id="22"/>
    </w:tbl>
    <w:p w14:paraId="4AC84274" w14:textId="77777777" w:rsidR="00170610" w:rsidRDefault="00170610" w:rsidP="00140D9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83"/>
        <w:gridCol w:w="8056"/>
      </w:tblGrid>
      <w:tr w:rsidR="00170610" w14:paraId="1C20C291" w14:textId="77777777" w:rsidTr="00891E00">
        <w:trPr>
          <w:trHeight w:val="135"/>
        </w:trPr>
        <w:tc>
          <w:tcPr>
            <w:tcW w:w="421" w:type="dxa"/>
          </w:tcPr>
          <w:p w14:paraId="5FED5972" w14:textId="77777777" w:rsidR="00170610" w:rsidRDefault="00170610" w:rsidP="00891E00">
            <w:pPr>
              <w:pStyle w:val="SOMQ1Puce1"/>
              <w:rPr>
                <w:noProof/>
              </w:rPr>
            </w:pPr>
            <w:bookmarkStart w:id="23" w:name="EtrierLexiqueRCCMTab"/>
          </w:p>
        </w:tc>
        <w:tc>
          <w:tcPr>
            <w:tcW w:w="583" w:type="dxa"/>
            <w:vAlign w:val="bottom"/>
          </w:tcPr>
          <w:p w14:paraId="2F8D5FE7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DN</w:t>
            </w:r>
          </w:p>
        </w:tc>
        <w:tc>
          <w:tcPr>
            <w:tcW w:w="8056" w:type="dxa"/>
            <w:vAlign w:val="bottom"/>
          </w:tcPr>
          <w:p w14:paraId="5DA4F390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Le DN de la tuyauterie,</w:t>
            </w:r>
          </w:p>
        </w:tc>
      </w:tr>
      <w:tr w:rsidR="00170610" w14:paraId="42C17B97" w14:textId="77777777" w:rsidTr="00891E00">
        <w:trPr>
          <w:trHeight w:val="170"/>
        </w:trPr>
        <w:tc>
          <w:tcPr>
            <w:tcW w:w="421" w:type="dxa"/>
          </w:tcPr>
          <w:p w14:paraId="2FD4F3B1" w14:textId="77777777" w:rsidR="00170610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17959DED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056" w:type="dxa"/>
            <w:vAlign w:val="bottom"/>
          </w:tcPr>
          <w:p w14:paraId="61D851A8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Le diamètre nominal de la boulonnerie,</w:t>
            </w:r>
          </w:p>
        </w:tc>
      </w:tr>
      <w:tr w:rsidR="00170610" w14:paraId="73F947C3" w14:textId="77777777" w:rsidTr="00891E00">
        <w:trPr>
          <w:trHeight w:val="170"/>
        </w:trPr>
        <w:tc>
          <w:tcPr>
            <w:tcW w:w="421" w:type="dxa"/>
          </w:tcPr>
          <w:p w14:paraId="13AF165E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3EF9C4B4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056" w:type="dxa"/>
            <w:vAlign w:val="bottom"/>
          </w:tcPr>
          <w:p w14:paraId="0EFBFBD8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L'épaisseur de la pièce assemblée,</w:t>
            </w:r>
          </w:p>
        </w:tc>
      </w:tr>
      <w:tr w:rsidR="00170610" w14:paraId="28A6AABD" w14:textId="77777777" w:rsidTr="00891E00">
        <w:trPr>
          <w:trHeight w:val="170"/>
        </w:trPr>
        <w:tc>
          <w:tcPr>
            <w:tcW w:w="421" w:type="dxa"/>
          </w:tcPr>
          <w:p w14:paraId="3D42E9D1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B10D902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  <w:vertAlign w:val="subscript"/>
              </w:rPr>
              <w:t>b</w:t>
            </w:r>
          </w:p>
        </w:tc>
        <w:tc>
          <w:tcPr>
            <w:tcW w:w="8056" w:type="dxa"/>
            <w:vAlign w:val="bottom"/>
          </w:tcPr>
          <w:p w14:paraId="6061F2A6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La section réelle du noyau du boulon de l'ensemble des n boulons,</w:t>
            </w:r>
          </w:p>
        </w:tc>
      </w:tr>
      <w:tr w:rsidR="00170610" w14:paraId="32D53C61" w14:textId="77777777" w:rsidTr="00891E00">
        <w:trPr>
          <w:trHeight w:val="170"/>
        </w:trPr>
        <w:tc>
          <w:tcPr>
            <w:tcW w:w="421" w:type="dxa"/>
          </w:tcPr>
          <w:p w14:paraId="1CF0E5BC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0AA254D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sz w:val="20"/>
              </w:rPr>
              <w:t>Pas</w:t>
            </w:r>
          </w:p>
        </w:tc>
        <w:tc>
          <w:tcPr>
            <w:tcW w:w="8056" w:type="dxa"/>
            <w:vAlign w:val="bottom"/>
          </w:tcPr>
          <w:p w14:paraId="7A65EA2A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Le pas des n boulons,</w:t>
            </w:r>
          </w:p>
        </w:tc>
      </w:tr>
      <w:tr w:rsidR="00170610" w14:paraId="086F861C" w14:textId="77777777" w:rsidTr="00891E00">
        <w:trPr>
          <w:trHeight w:val="170"/>
        </w:trPr>
        <w:tc>
          <w:tcPr>
            <w:tcW w:w="421" w:type="dxa"/>
          </w:tcPr>
          <w:p w14:paraId="397A171A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1BD50D53" w14:textId="77777777" w:rsidR="00170610" w:rsidRDefault="00170610" w:rsidP="00891E00">
            <w:pPr>
              <w:jc w:val="left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8056" w:type="dxa"/>
            <w:vAlign w:val="bottom"/>
          </w:tcPr>
          <w:p w14:paraId="576CEA90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La distance de l'axe des boulons au bord de la pièce assemblée,</w:t>
            </w:r>
          </w:p>
        </w:tc>
      </w:tr>
      <w:tr w:rsidR="00170610" w14:paraId="2FE50EA8" w14:textId="77777777" w:rsidTr="00891E00">
        <w:trPr>
          <w:trHeight w:val="170"/>
        </w:trPr>
        <w:tc>
          <w:tcPr>
            <w:tcW w:w="421" w:type="dxa"/>
          </w:tcPr>
          <w:p w14:paraId="397893F3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1D09875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proofErr w:type="spellStart"/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y</w:t>
            </w:r>
            <w:proofErr w:type="spellEnd"/>
          </w:p>
        </w:tc>
        <w:tc>
          <w:tcPr>
            <w:tcW w:w="8056" w:type="dxa"/>
            <w:vAlign w:val="bottom"/>
          </w:tcPr>
          <w:p w14:paraId="1A75AFC6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La limite élastique maximale en température,</w:t>
            </w:r>
          </w:p>
        </w:tc>
      </w:tr>
      <w:tr w:rsidR="00170610" w14:paraId="5BA3432E" w14:textId="77777777" w:rsidTr="00891E00">
        <w:trPr>
          <w:trHeight w:val="170"/>
        </w:trPr>
        <w:tc>
          <w:tcPr>
            <w:tcW w:w="421" w:type="dxa"/>
          </w:tcPr>
          <w:p w14:paraId="017000B4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40D7994F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 w:rsidRPr="00E757DD">
              <w:rPr>
                <w:sz w:val="20"/>
              </w:rPr>
              <w:t>S</w:t>
            </w:r>
            <w:r w:rsidRPr="00E757DD">
              <w:rPr>
                <w:sz w:val="20"/>
                <w:vertAlign w:val="subscript"/>
              </w:rPr>
              <w:t>u</w:t>
            </w:r>
          </w:p>
        </w:tc>
        <w:tc>
          <w:tcPr>
            <w:tcW w:w="8056" w:type="dxa"/>
            <w:vAlign w:val="bottom"/>
          </w:tcPr>
          <w:p w14:paraId="2A215414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La résistance à la traction minimale spécifiée en température,</w:t>
            </w:r>
          </w:p>
        </w:tc>
      </w:tr>
      <w:tr w:rsidR="00170610" w14:paraId="6EA61911" w14:textId="77777777" w:rsidTr="00891E00">
        <w:trPr>
          <w:trHeight w:val="170"/>
        </w:trPr>
        <w:tc>
          <w:tcPr>
            <w:tcW w:w="421" w:type="dxa"/>
          </w:tcPr>
          <w:p w14:paraId="2155133B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57CF77E7" w14:textId="77777777" w:rsidR="00170610" w:rsidRPr="00E757DD" w:rsidRDefault="00170610" w:rsidP="00891E00">
            <w:pPr>
              <w:jc w:val="left"/>
              <w:rPr>
                <w:sz w:val="20"/>
              </w:rPr>
            </w:pPr>
            <w:r w:rsidRPr="00E757DD">
              <w:rPr>
                <w:sz w:val="20"/>
              </w:rPr>
              <w:t>E</w:t>
            </w:r>
          </w:p>
        </w:tc>
        <w:tc>
          <w:tcPr>
            <w:tcW w:w="8056" w:type="dxa"/>
            <w:vAlign w:val="bottom"/>
          </w:tcPr>
          <w:p w14:paraId="4D37BEF8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Le module d'Young,</w:t>
            </w:r>
          </w:p>
        </w:tc>
      </w:tr>
      <w:tr w:rsidR="00170610" w14:paraId="1C2E643B" w14:textId="77777777" w:rsidTr="00891E00">
        <w:trPr>
          <w:trHeight w:val="170"/>
        </w:trPr>
        <w:tc>
          <w:tcPr>
            <w:tcW w:w="421" w:type="dxa"/>
          </w:tcPr>
          <w:p w14:paraId="751C8D5F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63685A70" w14:textId="77777777" w:rsidR="00170610" w:rsidRPr="00E757DD" w:rsidRDefault="00170610" w:rsidP="00891E00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t</w:t>
            </w:r>
            <w:proofErr w:type="spellEnd"/>
          </w:p>
        </w:tc>
        <w:tc>
          <w:tcPr>
            <w:tcW w:w="8056" w:type="dxa"/>
            <w:vAlign w:val="bottom"/>
          </w:tcPr>
          <w:p w14:paraId="35626E4E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 La contrainte admissible de traction,</w:t>
            </w:r>
          </w:p>
        </w:tc>
      </w:tr>
      <w:tr w:rsidR="00170610" w14:paraId="03A341CE" w14:textId="77777777" w:rsidTr="00891E00">
        <w:trPr>
          <w:trHeight w:val="170"/>
        </w:trPr>
        <w:tc>
          <w:tcPr>
            <w:tcW w:w="421" w:type="dxa"/>
          </w:tcPr>
          <w:p w14:paraId="3AC7E042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20F31FFE" w14:textId="77777777" w:rsidR="00170610" w:rsidRPr="00E757DD" w:rsidRDefault="00170610" w:rsidP="00891E00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8056" w:type="dxa"/>
            <w:vAlign w:val="bottom"/>
          </w:tcPr>
          <w:p w14:paraId="2A1F08D9" w14:textId="77777777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:La contrainte admissible de pression latérale,</w:t>
            </w:r>
          </w:p>
        </w:tc>
      </w:tr>
      <w:tr w:rsidR="00170610" w14:paraId="66B98622" w14:textId="77777777" w:rsidTr="00891E00">
        <w:trPr>
          <w:trHeight w:val="170"/>
        </w:trPr>
        <w:tc>
          <w:tcPr>
            <w:tcW w:w="421" w:type="dxa"/>
          </w:tcPr>
          <w:p w14:paraId="29202E90" w14:textId="77777777" w:rsidR="00170610" w:rsidRPr="004563DA" w:rsidRDefault="00170610" w:rsidP="00891E00">
            <w:pPr>
              <w:pStyle w:val="SOMQ1Puce1"/>
              <w:rPr>
                <w:noProof/>
              </w:rPr>
            </w:pPr>
          </w:p>
        </w:tc>
        <w:tc>
          <w:tcPr>
            <w:tcW w:w="583" w:type="dxa"/>
            <w:vAlign w:val="bottom"/>
          </w:tcPr>
          <w:p w14:paraId="52A72307" w14:textId="77777777" w:rsidR="00170610" w:rsidRDefault="00170610" w:rsidP="00891E00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v</w:t>
            </w:r>
            <w:proofErr w:type="spellEnd"/>
          </w:p>
        </w:tc>
        <w:tc>
          <w:tcPr>
            <w:tcW w:w="8056" w:type="dxa"/>
            <w:vAlign w:val="bottom"/>
          </w:tcPr>
          <w:p w14:paraId="70F79FC7" w14:textId="2C71C635" w:rsidR="00170610" w:rsidRDefault="00170610" w:rsidP="00891E00">
            <w:pPr>
              <w:jc w:val="left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: </w:t>
            </w:r>
            <w:r w:rsidR="00891E00">
              <w:rPr>
                <w:noProof/>
                <w:sz w:val="20"/>
                <w:lang w:eastAsia="fr-FR"/>
              </w:rPr>
              <w:t>La contrainte admissible de cisaillement.</w:t>
            </w:r>
          </w:p>
        </w:tc>
      </w:tr>
      <w:bookmarkEnd w:id="23"/>
    </w:tbl>
    <w:p w14:paraId="498DCC8F" w14:textId="68E36A67" w:rsidR="00170610" w:rsidRPr="00140D99" w:rsidRDefault="00170610" w:rsidP="00140D99"/>
    <w:sectPr w:rsidR="00170610" w:rsidRPr="00140D99" w:rsidSect="00FB3168">
      <w:pgSz w:w="11906" w:h="16838"/>
      <w:pgMar w:top="1418" w:right="1418" w:bottom="1418" w:left="1418" w:header="709" w:footer="6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B1725" w14:textId="77777777" w:rsidR="005A0881" w:rsidRDefault="005A0881" w:rsidP="00C43EF8">
      <w:pPr>
        <w:spacing w:after="0" w:line="240" w:lineRule="auto"/>
      </w:pPr>
      <w:r>
        <w:separator/>
      </w:r>
    </w:p>
    <w:p w14:paraId="25A3A5D5" w14:textId="77777777" w:rsidR="005A0881" w:rsidRDefault="005A0881"/>
    <w:p w14:paraId="121DA97C" w14:textId="77777777" w:rsidR="005A0881" w:rsidRDefault="005A0881" w:rsidP="00077C96"/>
  </w:endnote>
  <w:endnote w:type="continuationSeparator" w:id="0">
    <w:p w14:paraId="4FB5A56E" w14:textId="77777777" w:rsidR="005A0881" w:rsidRDefault="005A0881" w:rsidP="00C43EF8">
      <w:pPr>
        <w:spacing w:after="0" w:line="240" w:lineRule="auto"/>
      </w:pPr>
      <w:r>
        <w:continuationSeparator/>
      </w:r>
    </w:p>
    <w:p w14:paraId="0698483A" w14:textId="77777777" w:rsidR="005A0881" w:rsidRDefault="005A0881"/>
    <w:p w14:paraId="1B1795B1" w14:textId="77777777" w:rsidR="005A0881" w:rsidRDefault="005A0881" w:rsidP="00077C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LT-Light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 Light">
    <w:altName w:val="Swis721 Lt BT"/>
    <w:charset w:val="00"/>
    <w:family w:val="auto"/>
    <w:pitch w:val="variable"/>
    <w:sig w:usb0="00000003" w:usb1="4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15CFB" w14:textId="77777777" w:rsidR="00891E00" w:rsidRDefault="00891E00">
    <w:pPr>
      <w:pStyle w:val="Pieddepage"/>
    </w:pPr>
  </w:p>
  <w:p w14:paraId="0CCA1AAF" w14:textId="77777777" w:rsidR="00891E00" w:rsidRDefault="00891E0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2DBCF" w14:textId="5B171FDE" w:rsidR="00891E00" w:rsidRDefault="00891E00" w:rsidP="00F12D94">
    <w:pPr>
      <w:pStyle w:val="En-tte"/>
    </w:pPr>
    <w:r w:rsidRPr="00AE0B7D"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57CFF448" wp14:editId="4D679117">
          <wp:simplePos x="0" y="0"/>
          <wp:positionH relativeFrom="column">
            <wp:posOffset>-636905</wp:posOffset>
          </wp:positionH>
          <wp:positionV relativeFrom="bottomMargin">
            <wp:posOffset>159385</wp:posOffset>
          </wp:positionV>
          <wp:extent cx="431800" cy="400685"/>
          <wp:effectExtent l="0" t="0" r="6350" b="0"/>
          <wp:wrapNone/>
          <wp:docPr id="249" name="Image 249" descr="Afaq_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Afaq_9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00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3BCA62" w14:textId="2D0DC85D" w:rsidR="00891E00" w:rsidRPr="00902862" w:rsidRDefault="00891E00" w:rsidP="00F12D94">
    <w:pPr>
      <w:tabs>
        <w:tab w:val="left" w:pos="3828"/>
        <w:tab w:val="left" w:pos="4320"/>
        <w:tab w:val="left" w:pos="4962"/>
      </w:tabs>
      <w:ind w:left="142" w:right="1" w:firstLine="425"/>
      <w:jc w:val="center"/>
    </w:pPr>
    <w:r w:rsidRPr="00AE0B7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BAD8490" wp14:editId="4AC37EA0">
              <wp:simplePos x="0" y="0"/>
              <wp:positionH relativeFrom="column">
                <wp:posOffset>-723265</wp:posOffset>
              </wp:positionH>
              <wp:positionV relativeFrom="page">
                <wp:posOffset>10338435</wp:posOffset>
              </wp:positionV>
              <wp:extent cx="712800" cy="201600"/>
              <wp:effectExtent l="0" t="0" r="0" b="0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800" cy="20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4F200" w14:textId="2F9B13EB" w:rsidR="00891E00" w:rsidRPr="004B0705" w:rsidRDefault="00891E00" w:rsidP="00F12D94">
                          <w:pPr>
                            <w:rPr>
                              <w:color w:val="080808"/>
                              <w:sz w:val="16"/>
                              <w:szCs w:val="16"/>
                            </w:rPr>
                          </w:pPr>
                          <w:r w:rsidRPr="004B0705">
                            <w:rPr>
                              <w:color w:val="080808"/>
                              <w:sz w:val="16"/>
                              <w:szCs w:val="16"/>
                            </w:rPr>
                            <w:t>SOMQ</w:t>
                          </w:r>
                          <w:r>
                            <w:rPr>
                              <w:color w:val="080808"/>
                              <w:sz w:val="16"/>
                              <w:szCs w:val="16"/>
                            </w:rPr>
                            <w:t>29C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D8490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30" type="#_x0000_t202" style="position:absolute;left:0;text-align:left;margin-left:-56.95pt;margin-top:814.05pt;width:56.15pt;height:1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" filled="f" stroked="f" strokeweight=".5pt">
              <v:textbox>
                <w:txbxContent>
                  <w:p w14:paraId="7C14F200" w14:textId="2F9B13EB" w:rsidR="00891E00" w:rsidRPr="004B0705" w:rsidRDefault="00891E00" w:rsidP="00F12D94">
                    <w:pPr>
                      <w:rPr>
                        <w:color w:val="080808"/>
                        <w:sz w:val="16"/>
                        <w:szCs w:val="16"/>
                      </w:rPr>
                    </w:pPr>
                    <w:r w:rsidRPr="004B0705">
                      <w:rPr>
                        <w:color w:val="080808"/>
                        <w:sz w:val="16"/>
                        <w:szCs w:val="16"/>
                      </w:rPr>
                      <w:t>SOMQ</w:t>
                    </w:r>
                    <w:r>
                      <w:rPr>
                        <w:color w:val="080808"/>
                        <w:sz w:val="16"/>
                        <w:szCs w:val="16"/>
                      </w:rPr>
                      <w:t>29C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i/>
        <w:color w:val="7F7F7F"/>
        <w:sz w:val="16"/>
      </w:rPr>
      <w:t>Ce document est la propriété de SOM et ne peut être reproduit ou communiqué sans autorisation</w:t>
    </w:r>
    <w:r w:rsidRPr="00B05F94">
      <w:rPr>
        <w:i/>
        <w:sz w:val="16"/>
        <w:szCs w:val="16"/>
      </w:rPr>
      <w:t>.</w:t>
    </w:r>
    <w:sdt>
      <w:sdtPr>
        <w:id w:val="1767191356"/>
        <w:docPartObj>
          <w:docPartGallery w:val="Page Numbers (Bottom of Page)"/>
          <w:docPartUnique/>
        </w:docPartObj>
      </w:sdtPr>
      <w:sdtEndPr/>
      <w:sdtContent>
        <w:r>
          <w:t xml:space="preserve"> </w:t>
        </w:r>
        <w:r>
          <w:tab/>
        </w:r>
        <w:r>
          <w:tab/>
          <w:t xml:space="preserve">Page | </w:t>
        </w:r>
        <w:r w:rsidRPr="00CA3661">
          <w:rPr>
            <w:bCs/>
          </w:rPr>
          <w:fldChar w:fldCharType="begin"/>
        </w:r>
        <w:r w:rsidRPr="00CA3661">
          <w:rPr>
            <w:bCs/>
          </w:rPr>
          <w:instrText>PAGE</w:instrText>
        </w:r>
        <w:r w:rsidRPr="00CA3661">
          <w:rPr>
            <w:bCs/>
          </w:rPr>
          <w:fldChar w:fldCharType="separate"/>
        </w:r>
        <w:r w:rsidR="00B41797">
          <w:rPr>
            <w:bCs/>
            <w:noProof/>
          </w:rPr>
          <w:t>9</w:t>
        </w:r>
        <w:r w:rsidRPr="00CA3661">
          <w:rPr>
            <w:bCs/>
          </w:rPr>
          <w:fldChar w:fldCharType="end"/>
        </w:r>
        <w:r>
          <w:t xml:space="preserve"> sur</w:t>
        </w:r>
        <w:r w:rsidRPr="00CA3661">
          <w:t xml:space="preserve"> </w:t>
        </w:r>
        <w:r w:rsidRPr="00CA3661">
          <w:rPr>
            <w:bCs/>
          </w:rPr>
          <w:fldChar w:fldCharType="begin"/>
        </w:r>
        <w:r w:rsidRPr="00CA3661">
          <w:rPr>
            <w:bCs/>
          </w:rPr>
          <w:instrText>NUMPAGES</w:instrText>
        </w:r>
        <w:r w:rsidRPr="00CA3661">
          <w:rPr>
            <w:bCs/>
          </w:rPr>
          <w:fldChar w:fldCharType="separate"/>
        </w:r>
        <w:r w:rsidR="00B41797">
          <w:rPr>
            <w:bCs/>
            <w:noProof/>
          </w:rPr>
          <w:t>10</w:t>
        </w:r>
        <w:r w:rsidRPr="00CA3661">
          <w:rPr>
            <w:bCs/>
          </w:rPr>
          <w:fldChar w:fldCharType="end"/>
        </w:r>
      </w:sdtContent>
    </w:sdt>
  </w:p>
  <w:p w14:paraId="580FD1E3" w14:textId="77777777" w:rsidR="00891E00" w:rsidRPr="00F12D94" w:rsidRDefault="00891E00" w:rsidP="00F12D9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A97E9" w14:textId="68A52245" w:rsidR="00891E00" w:rsidRPr="00B9309E" w:rsidRDefault="00891E00" w:rsidP="00F05F6B">
    <w:pPr>
      <w:tabs>
        <w:tab w:val="left" w:pos="0"/>
        <w:tab w:val="center" w:pos="4860"/>
        <w:tab w:val="left" w:pos="5220"/>
      </w:tabs>
      <w:rPr>
        <w:rFonts w:cs="Arial"/>
        <w:sz w:val="2"/>
        <w:szCs w:val="4"/>
      </w:rPr>
    </w:pPr>
    <w:r w:rsidRPr="00B9309E">
      <w:rPr>
        <w:rFonts w:cs="Arial"/>
        <w:noProof/>
        <w:sz w:val="20"/>
        <w:lang w:eastAsia="fr-FR"/>
      </w:rPr>
      <w:drawing>
        <wp:anchor distT="0" distB="0" distL="114300" distR="114300" simplePos="0" relativeHeight="251697152" behindDoc="0" locked="0" layoutInCell="1" allowOverlap="1" wp14:anchorId="2220A9EE" wp14:editId="2795F37D">
          <wp:simplePos x="0" y="0"/>
          <wp:positionH relativeFrom="margin">
            <wp:posOffset>-152400</wp:posOffset>
          </wp:positionH>
          <wp:positionV relativeFrom="paragraph">
            <wp:posOffset>-28575</wp:posOffset>
          </wp:positionV>
          <wp:extent cx="415357" cy="428625"/>
          <wp:effectExtent l="0" t="0" r="3810" b="0"/>
          <wp:wrapNone/>
          <wp:docPr id="254" name="Image 254" descr="C:\Users\julien.lebrun\AppData\Local\Microsoft\Windows\INetCache\Content.Word\Afaq_Q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 descr="C:\Users\julien.lebrun\AppData\Local\Microsoft\Windows\INetCache\Content.Word\Afaq_QS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357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8296B7" w14:textId="0FEFBAD1" w:rsidR="00891E00" w:rsidRPr="00B9309E" w:rsidRDefault="00891E00" w:rsidP="00F05F6B">
    <w:pPr>
      <w:tabs>
        <w:tab w:val="left" w:pos="0"/>
        <w:tab w:val="center" w:pos="4860"/>
        <w:tab w:val="left" w:pos="5220"/>
      </w:tabs>
      <w:rPr>
        <w:rFonts w:cs="Arial"/>
        <w:sz w:val="4"/>
        <w:szCs w:val="4"/>
      </w:rPr>
    </w:pPr>
  </w:p>
  <w:p w14:paraId="6ADCD8D9" w14:textId="6B2F3EDD" w:rsidR="00891E00" w:rsidRPr="00B9309E" w:rsidRDefault="00891E00" w:rsidP="00F05F6B">
    <w:pPr>
      <w:spacing w:after="0"/>
      <w:ind w:left="-1134" w:right="-1269"/>
      <w:jc w:val="center"/>
      <w:rPr>
        <w:rFonts w:cs="Arial"/>
        <w:color w:val="808080"/>
        <w:sz w:val="12"/>
        <w:szCs w:val="12"/>
      </w:rPr>
    </w:pPr>
    <w:r w:rsidRPr="00B9309E">
      <w:rPr>
        <w:rFonts w:cs="Arial"/>
        <w:color w:val="404040" w:themeColor="text1" w:themeTint="BF"/>
        <w:sz w:val="12"/>
        <w:szCs w:val="12"/>
      </w:rPr>
      <w:t xml:space="preserve"> </w:t>
    </w:r>
    <w:r>
      <w:rPr>
        <w:rFonts w:cs="Arial"/>
        <w:color w:val="4D4D4D"/>
        <w:sz w:val="12"/>
        <w:szCs w:val="12"/>
      </w:rPr>
      <w:t>Établissement</w:t>
    </w:r>
    <w:r w:rsidRPr="00B9309E">
      <w:rPr>
        <w:rFonts w:cs="Arial"/>
        <w:color w:val="4D4D4D"/>
        <w:sz w:val="12"/>
        <w:szCs w:val="12"/>
      </w:rPr>
      <w:t xml:space="preserve"> de la Société Anonyme à conseil d’administration SOM au capital de 3 509 984 Euros - 325 444 693 R.C.S. Aix-en-Provence</w:t>
    </w:r>
  </w:p>
  <w:p w14:paraId="3577EC07" w14:textId="77777777" w:rsidR="00891E00" w:rsidRPr="00B9309E" w:rsidRDefault="00891E00" w:rsidP="00F05F6B">
    <w:pPr>
      <w:tabs>
        <w:tab w:val="left" w:pos="426"/>
        <w:tab w:val="left" w:pos="3828"/>
        <w:tab w:val="left" w:pos="4962"/>
        <w:tab w:val="left" w:pos="8820"/>
      </w:tabs>
      <w:spacing w:after="0"/>
      <w:ind w:left="-1134" w:right="-1269"/>
      <w:jc w:val="center"/>
      <w:rPr>
        <w:rFonts w:cs="Arial"/>
        <w:color w:val="4D4D4D"/>
        <w:sz w:val="12"/>
        <w:szCs w:val="12"/>
      </w:rPr>
    </w:pPr>
    <w:r w:rsidRPr="00B9309E">
      <w:rPr>
        <w:rFonts w:cs="Arial"/>
        <w:color w:val="4D4D4D"/>
        <w:sz w:val="12"/>
        <w:szCs w:val="12"/>
      </w:rPr>
      <w:t>N° d’identification T.V.A. : FR 88325444693</w:t>
    </w:r>
  </w:p>
  <w:p w14:paraId="54A6914C" w14:textId="2F3BE0D3" w:rsidR="00891E00" w:rsidRPr="00B9309E" w:rsidRDefault="00891E00" w:rsidP="00F05F6B">
    <w:pPr>
      <w:tabs>
        <w:tab w:val="left" w:pos="0"/>
        <w:tab w:val="center" w:pos="4860"/>
        <w:tab w:val="left" w:pos="5220"/>
      </w:tabs>
      <w:spacing w:after="0"/>
      <w:ind w:hanging="284"/>
      <w:rPr>
        <w:rFonts w:cs="Arial"/>
        <w:color w:val="4D4D4D"/>
      </w:rPr>
    </w:pPr>
    <w:r>
      <w:rPr>
        <w:rFonts w:cs="Arial"/>
        <w:sz w:val="14"/>
      </w:rPr>
      <w:t>SOMQ34B</w:t>
    </w:r>
    <w:r w:rsidRPr="00B9309E">
      <w:rPr>
        <w:rFonts w:cs="Arial"/>
        <w:sz w:val="16"/>
      </w:rPr>
      <w:tab/>
    </w:r>
    <w:r w:rsidRPr="00B9309E">
      <w:rPr>
        <w:rFonts w:cs="Arial"/>
        <w:color w:val="4D4D4D"/>
        <w:sz w:val="12"/>
        <w:szCs w:val="12"/>
      </w:rPr>
      <w:t xml:space="preserve">Siège Social : ORTEC - Parc de </w:t>
    </w:r>
    <w:proofErr w:type="spellStart"/>
    <w:r w:rsidRPr="00B9309E">
      <w:rPr>
        <w:rFonts w:cs="Arial"/>
        <w:color w:val="4D4D4D"/>
        <w:sz w:val="12"/>
        <w:szCs w:val="12"/>
      </w:rPr>
      <w:t>Pichaury</w:t>
    </w:r>
    <w:proofErr w:type="spellEnd"/>
    <w:r w:rsidRPr="00B9309E">
      <w:rPr>
        <w:rFonts w:cs="Arial"/>
        <w:color w:val="4D4D4D"/>
        <w:sz w:val="12"/>
        <w:szCs w:val="12"/>
      </w:rPr>
      <w:t xml:space="preserve"> - 550 rue Berthier - CS 80348 - 13799 Aix en Provence - Cedex 3 - Tél : 04 42.12.12.12 - Fax : 04 42.12.13.14</w:t>
    </w:r>
  </w:p>
  <w:p w14:paraId="073167C4" w14:textId="77777777" w:rsidR="00891E00" w:rsidRPr="00B9309E" w:rsidRDefault="00891E00">
    <w:pPr>
      <w:pStyle w:val="Pieddepage"/>
      <w:rPr>
        <w:rFonts w:cs="Arial"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58DF7" w14:textId="7FF418C4" w:rsidR="00891E00" w:rsidRPr="00B9309E" w:rsidRDefault="00891E00" w:rsidP="00F12D94">
    <w:pPr>
      <w:pStyle w:val="En-tte"/>
      <w:ind w:firstLine="851"/>
      <w:rPr>
        <w:rFonts w:cs="Arial"/>
        <w:sz w:val="20"/>
      </w:rPr>
    </w:pPr>
    <w:r w:rsidRPr="00B9309E">
      <w:rPr>
        <w:rFonts w:cs="Arial"/>
        <w:noProof/>
        <w:sz w:val="20"/>
        <w:lang w:eastAsia="fr-FR"/>
      </w:rPr>
      <w:drawing>
        <wp:anchor distT="0" distB="0" distL="114300" distR="114300" simplePos="0" relativeHeight="251695104" behindDoc="0" locked="0" layoutInCell="1" allowOverlap="1" wp14:anchorId="52670280" wp14:editId="19E1082D">
          <wp:simplePos x="0" y="0"/>
          <wp:positionH relativeFrom="leftMargin">
            <wp:posOffset>318770</wp:posOffset>
          </wp:positionH>
          <wp:positionV relativeFrom="paragraph">
            <wp:posOffset>-161290</wp:posOffset>
          </wp:positionV>
          <wp:extent cx="415357" cy="428625"/>
          <wp:effectExtent l="0" t="0" r="3810" b="0"/>
          <wp:wrapNone/>
          <wp:docPr id="952" name="Image 952" descr="C:\Users\julien.lebrun\AppData\Local\Microsoft\Windows\INetCache\Content.Word\Afaq_Q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 descr="C:\Users\julien.lebrun\AppData\Local\Microsoft\Windows\INetCache\Content.Word\Afaq_QS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357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309E">
      <w:rPr>
        <w:rFonts w:cs="Arial"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9EBB251" wp14:editId="6C136E9F">
              <wp:simplePos x="0" y="0"/>
              <wp:positionH relativeFrom="leftMargin">
                <wp:align>right</wp:align>
              </wp:positionH>
              <wp:positionV relativeFrom="page">
                <wp:posOffset>10338435</wp:posOffset>
              </wp:positionV>
              <wp:extent cx="712800" cy="201600"/>
              <wp:effectExtent l="0" t="0" r="0" b="0"/>
              <wp:wrapNone/>
              <wp:docPr id="21" name="Zone de text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800" cy="20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C26275" w14:textId="3FA17357" w:rsidR="00891E00" w:rsidRPr="00B9309E" w:rsidRDefault="00891E00" w:rsidP="00F12D94">
                          <w:pPr>
                            <w:rPr>
                              <w:rFonts w:cs="Arial"/>
                              <w:color w:val="080808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color w:val="080808"/>
                              <w:sz w:val="14"/>
                              <w:szCs w:val="16"/>
                            </w:rPr>
                            <w:t>SOMQ34B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EBB251" id="_x0000_t202" coordsize="21600,21600" o:spt="202" path="m,l,21600r21600,l21600,xe">
              <v:stroke joinstyle="miter"/>
              <v:path gradientshapeok="t" o:connecttype="rect"/>
            </v:shapetype>
            <v:shape id="Zone de texte 21" o:spid="_x0000_s1031" type="#_x0000_t202" style="position:absolute;left:0;text-align:left;margin-left:4.95pt;margin-top:814.05pt;width:56.15pt;height:15.85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" filled="f" stroked="f" strokeweight=".5pt">
              <v:textbox>
                <w:txbxContent>
                  <w:p w14:paraId="57C26275" w14:textId="3FA17357" w:rsidR="00891E00" w:rsidRPr="00B9309E" w:rsidRDefault="00891E00" w:rsidP="00F12D94">
                    <w:pPr>
                      <w:rPr>
                        <w:rFonts w:cs="Arial"/>
                        <w:color w:val="080808"/>
                        <w:sz w:val="14"/>
                        <w:szCs w:val="16"/>
                      </w:rPr>
                    </w:pPr>
                    <w:r>
                      <w:rPr>
                        <w:rFonts w:cs="Arial"/>
                        <w:color w:val="080808"/>
                        <w:sz w:val="14"/>
                        <w:szCs w:val="16"/>
                      </w:rPr>
                      <w:t>SOMQ34B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B9309E">
      <w:rPr>
        <w:rFonts w:cs="Arial"/>
        <w:i/>
        <w:color w:val="7F7F7F"/>
        <w:sz w:val="14"/>
      </w:rPr>
      <w:t>Ce document est la propriété de SOM et ne peut être reproduit ou communiqué sans autorisation</w:t>
    </w:r>
    <w:r w:rsidRPr="00B9309E">
      <w:rPr>
        <w:rFonts w:cs="Arial"/>
        <w:i/>
        <w:sz w:val="14"/>
        <w:szCs w:val="16"/>
      </w:rPr>
      <w:t>.</w:t>
    </w:r>
    <w:sdt>
      <w:sdtPr>
        <w:rPr>
          <w:rFonts w:cs="Arial"/>
          <w:sz w:val="20"/>
        </w:rPr>
        <w:id w:val="-1230537322"/>
        <w:docPartObj>
          <w:docPartGallery w:val="Page Numbers (Bottom of Page)"/>
          <w:docPartUnique/>
        </w:docPartObj>
      </w:sdtPr>
      <w:sdtEndPr/>
      <w:sdtContent>
        <w:r w:rsidRPr="00B9309E">
          <w:rPr>
            <w:rFonts w:cs="Arial"/>
            <w:sz w:val="20"/>
          </w:rPr>
          <w:t xml:space="preserve"> </w:t>
        </w:r>
        <w:r w:rsidRPr="00B9309E">
          <w:rPr>
            <w:rFonts w:cs="Arial"/>
            <w:sz w:val="20"/>
          </w:rPr>
          <w:tab/>
          <w:t xml:space="preserve">Page | </w:t>
        </w:r>
        <w:r w:rsidRPr="00B9309E">
          <w:rPr>
            <w:rFonts w:cs="Arial"/>
            <w:bCs/>
            <w:sz w:val="20"/>
          </w:rPr>
          <w:fldChar w:fldCharType="begin"/>
        </w:r>
        <w:r w:rsidRPr="00B9309E">
          <w:rPr>
            <w:rFonts w:cs="Arial"/>
            <w:bCs/>
            <w:sz w:val="20"/>
          </w:rPr>
          <w:instrText>PAGE</w:instrText>
        </w:r>
        <w:r w:rsidRPr="00B9309E">
          <w:rPr>
            <w:rFonts w:cs="Arial"/>
            <w:bCs/>
            <w:sz w:val="20"/>
          </w:rPr>
          <w:fldChar w:fldCharType="separate"/>
        </w:r>
        <w:r w:rsidR="006F14B1">
          <w:rPr>
            <w:rFonts w:cs="Arial"/>
            <w:bCs/>
            <w:noProof/>
            <w:sz w:val="20"/>
          </w:rPr>
          <w:t>9</w:t>
        </w:r>
        <w:r w:rsidRPr="00B9309E">
          <w:rPr>
            <w:rFonts w:cs="Arial"/>
            <w:bCs/>
            <w:sz w:val="20"/>
          </w:rPr>
          <w:fldChar w:fldCharType="end"/>
        </w:r>
        <w:r w:rsidRPr="00B9309E">
          <w:rPr>
            <w:rFonts w:cs="Arial"/>
            <w:sz w:val="20"/>
          </w:rPr>
          <w:t xml:space="preserve"> sur </w:t>
        </w:r>
        <w:r w:rsidRPr="00B9309E">
          <w:rPr>
            <w:rFonts w:cs="Arial"/>
            <w:bCs/>
            <w:sz w:val="20"/>
          </w:rPr>
          <w:fldChar w:fldCharType="begin"/>
        </w:r>
        <w:r w:rsidRPr="00B9309E">
          <w:rPr>
            <w:rFonts w:cs="Arial"/>
            <w:bCs/>
            <w:sz w:val="20"/>
          </w:rPr>
          <w:instrText>NUMPAGES</w:instrText>
        </w:r>
        <w:r w:rsidRPr="00B9309E">
          <w:rPr>
            <w:rFonts w:cs="Arial"/>
            <w:bCs/>
            <w:sz w:val="20"/>
          </w:rPr>
          <w:fldChar w:fldCharType="separate"/>
        </w:r>
        <w:r w:rsidR="006F14B1">
          <w:rPr>
            <w:rFonts w:cs="Arial"/>
            <w:bCs/>
            <w:noProof/>
            <w:sz w:val="20"/>
          </w:rPr>
          <w:t>10</w:t>
        </w:r>
        <w:r w:rsidRPr="00B9309E">
          <w:rPr>
            <w:rFonts w:cs="Arial"/>
            <w:bCs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13751" w14:textId="77777777" w:rsidR="005A0881" w:rsidRDefault="005A0881" w:rsidP="00C43EF8">
      <w:pPr>
        <w:spacing w:after="0" w:line="240" w:lineRule="auto"/>
      </w:pPr>
      <w:r>
        <w:separator/>
      </w:r>
    </w:p>
    <w:p w14:paraId="0DC40202" w14:textId="77777777" w:rsidR="005A0881" w:rsidRDefault="005A0881"/>
    <w:p w14:paraId="338DC9A3" w14:textId="77777777" w:rsidR="005A0881" w:rsidRDefault="005A0881" w:rsidP="00077C96"/>
  </w:footnote>
  <w:footnote w:type="continuationSeparator" w:id="0">
    <w:p w14:paraId="2009592E" w14:textId="77777777" w:rsidR="005A0881" w:rsidRDefault="005A0881" w:rsidP="00C43EF8">
      <w:pPr>
        <w:spacing w:after="0" w:line="240" w:lineRule="auto"/>
      </w:pPr>
      <w:r>
        <w:continuationSeparator/>
      </w:r>
    </w:p>
    <w:p w14:paraId="21AF0863" w14:textId="77777777" w:rsidR="005A0881" w:rsidRDefault="005A0881"/>
    <w:p w14:paraId="52E18D2A" w14:textId="77777777" w:rsidR="005A0881" w:rsidRDefault="005A0881" w:rsidP="00077C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83" w:type="dxa"/>
      <w:tblInd w:w="-459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19"/>
      <w:gridCol w:w="4820"/>
      <w:gridCol w:w="2444"/>
    </w:tblGrid>
    <w:tr w:rsidR="00891E00" w:rsidRPr="009852D6" w14:paraId="0460B420" w14:textId="77777777" w:rsidTr="000A4CE5">
      <w:trPr>
        <w:trHeight w:val="1169"/>
      </w:trPr>
      <w:tc>
        <w:tcPr>
          <w:tcW w:w="3119" w:type="dxa"/>
          <w:tcBorders>
            <w:bottom w:val="nil"/>
          </w:tcBorders>
          <w:shd w:val="clear" w:color="auto" w:fill="auto"/>
        </w:tcPr>
        <w:p w14:paraId="3087D98B" w14:textId="77777777" w:rsidR="00891E00" w:rsidRPr="009852D6" w:rsidRDefault="00891E00" w:rsidP="00D40867">
          <w:pPr>
            <w:rPr>
              <w:rFonts w:ascii="Arial Narrow" w:hAnsi="Arial Narrow"/>
            </w:rPr>
          </w:pPr>
          <w:r w:rsidRPr="009852D6">
            <w:rPr>
              <w:rFonts w:ascii="Arial Narrow" w:hAnsi="Arial Narrow"/>
            </w:rPr>
            <w:tab/>
          </w:r>
          <w:r w:rsidRPr="009852D6">
            <w:rPr>
              <w:rFonts w:ascii="Arial Narrow" w:hAnsi="Arial Narrow"/>
              <w:noProof/>
              <w:lang w:eastAsia="fr-FR"/>
            </w:rPr>
            <w:drawing>
              <wp:anchor distT="0" distB="0" distL="114300" distR="114300" simplePos="0" relativeHeight="251669504" behindDoc="0" locked="0" layoutInCell="1" allowOverlap="1" wp14:anchorId="70475125" wp14:editId="7B00E456">
                <wp:simplePos x="0" y="0"/>
                <wp:positionH relativeFrom="column">
                  <wp:posOffset>-76835</wp:posOffset>
                </wp:positionH>
                <wp:positionV relativeFrom="paragraph">
                  <wp:posOffset>-30480</wp:posOffset>
                </wp:positionV>
                <wp:extent cx="1619250" cy="632528"/>
                <wp:effectExtent l="0" t="0" r="0" b="0"/>
                <wp:wrapNone/>
                <wp:docPr id="247" name="Image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M [cyan]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632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tcBorders>
            <w:bottom w:val="nil"/>
          </w:tcBorders>
          <w:shd w:val="clear" w:color="auto" w:fill="auto"/>
          <w:vAlign w:val="center"/>
        </w:tcPr>
        <w:p w14:paraId="66B16DE7" w14:textId="77777777" w:rsidR="00891E00" w:rsidRPr="009852D6" w:rsidRDefault="00891E00" w:rsidP="00D40867">
          <w:pPr>
            <w:spacing w:after="0"/>
            <w:ind w:left="34"/>
            <w:jc w:val="center"/>
            <w:rPr>
              <w:rFonts w:ascii="Arial Narrow" w:hAnsi="Arial Narrow"/>
              <w:color w:val="009EE0"/>
            </w:rPr>
          </w:pPr>
          <w:r>
            <w:rPr>
              <w:rFonts w:ascii="Arial Narrow" w:hAnsi="Arial Narrow"/>
              <w:color w:val="009EE0"/>
            </w:rPr>
            <w:t>TYPE DOCUMENT QUALITE</w:t>
          </w:r>
        </w:p>
        <w:p w14:paraId="3FD230E7" w14:textId="77777777" w:rsidR="00891E00" w:rsidRPr="009852D6" w:rsidRDefault="00891E00" w:rsidP="00D40867">
          <w:pPr>
            <w:jc w:val="center"/>
            <w:rPr>
              <w:rFonts w:ascii="Arial Narrow" w:hAnsi="Arial Narrow"/>
            </w:rPr>
          </w:pPr>
          <w:r w:rsidRPr="009852D6">
            <w:rPr>
              <w:rFonts w:ascii="Arial Narrow" w:hAnsi="Arial Narrow"/>
              <w:color w:val="009EE0"/>
            </w:rPr>
            <w:t xml:space="preserve">XXX </w:t>
          </w:r>
        </w:p>
      </w:tc>
      <w:tc>
        <w:tcPr>
          <w:tcW w:w="2444" w:type="dxa"/>
          <w:tcBorders>
            <w:bottom w:val="nil"/>
          </w:tcBorders>
          <w:shd w:val="clear" w:color="auto" w:fill="auto"/>
          <w:vAlign w:val="center"/>
        </w:tcPr>
        <w:p w14:paraId="7DAADCAA" w14:textId="77777777" w:rsidR="00891E00" w:rsidRPr="009852D6" w:rsidRDefault="00891E00" w:rsidP="00D40867">
          <w:pPr>
            <w:pStyle w:val="En-tte"/>
            <w:numPr>
              <w:ilvl w:val="0"/>
              <w:numId w:val="1"/>
            </w:numPr>
            <w:ind w:left="36"/>
            <w:rPr>
              <w:rFonts w:ascii="Arial Narrow" w:hAnsi="Arial Narrow"/>
              <w:color w:val="009EE0"/>
              <w:sz w:val="20"/>
              <w:szCs w:val="20"/>
            </w:rPr>
          </w:pPr>
          <w:r w:rsidRPr="009852D6">
            <w:rPr>
              <w:rFonts w:ascii="Arial Narrow" w:hAnsi="Arial Narrow"/>
              <w:color w:val="009EE0"/>
              <w:sz w:val="20"/>
              <w:szCs w:val="20"/>
            </w:rPr>
            <w:t>Référence : SOM.XX.XX</w:t>
          </w:r>
        </w:p>
        <w:p w14:paraId="1EE0624A" w14:textId="77777777" w:rsidR="00891E00" w:rsidRPr="009852D6" w:rsidRDefault="00891E00" w:rsidP="00D40867">
          <w:pPr>
            <w:pStyle w:val="En-tte"/>
            <w:numPr>
              <w:ilvl w:val="0"/>
              <w:numId w:val="1"/>
            </w:numPr>
            <w:ind w:left="36"/>
            <w:rPr>
              <w:rFonts w:ascii="Arial Narrow" w:hAnsi="Arial Narrow"/>
              <w:color w:val="009EE0"/>
              <w:sz w:val="20"/>
              <w:szCs w:val="20"/>
            </w:rPr>
          </w:pPr>
          <w:r w:rsidRPr="009852D6">
            <w:rPr>
              <w:rFonts w:ascii="Arial Narrow" w:hAnsi="Arial Narrow"/>
              <w:color w:val="009EE0"/>
              <w:sz w:val="20"/>
              <w:szCs w:val="20"/>
            </w:rPr>
            <w:t>Indice : A</w:t>
          </w:r>
        </w:p>
        <w:p w14:paraId="21278687" w14:textId="77777777" w:rsidR="00891E00" w:rsidRPr="009852D6" w:rsidRDefault="00891E00" w:rsidP="00D40867">
          <w:pPr>
            <w:pStyle w:val="En-tte"/>
            <w:numPr>
              <w:ilvl w:val="0"/>
              <w:numId w:val="1"/>
            </w:numPr>
            <w:ind w:left="36"/>
            <w:rPr>
              <w:rFonts w:ascii="Arial Narrow" w:hAnsi="Arial Narrow"/>
              <w:color w:val="0099CC"/>
              <w:sz w:val="20"/>
              <w:szCs w:val="20"/>
            </w:rPr>
          </w:pPr>
          <w:r w:rsidRPr="009852D6">
            <w:rPr>
              <w:rFonts w:ascii="Arial Narrow" w:hAnsi="Arial Narrow"/>
              <w:color w:val="009EE0"/>
              <w:sz w:val="20"/>
              <w:szCs w:val="20"/>
            </w:rPr>
            <w:t xml:space="preserve">Page : 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begin"/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instrText xml:space="preserve"> PAGE </w:instrTex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separate"/>
          </w:r>
          <w:r>
            <w:rPr>
              <w:rStyle w:val="Numrodepage"/>
              <w:rFonts w:ascii="Arial Narrow" w:hAnsi="Arial Narrow"/>
              <w:noProof/>
              <w:color w:val="009EE0"/>
              <w:sz w:val="20"/>
              <w:szCs w:val="20"/>
            </w:rPr>
            <w:t>2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end"/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t>/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begin"/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instrText xml:space="preserve"> NUMPAGES </w:instrTex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separate"/>
          </w:r>
          <w:r>
            <w:rPr>
              <w:rStyle w:val="Numrodepage"/>
              <w:rFonts w:ascii="Arial Narrow" w:hAnsi="Arial Narrow"/>
              <w:noProof/>
              <w:color w:val="009EE0"/>
              <w:sz w:val="20"/>
              <w:szCs w:val="20"/>
            </w:rPr>
            <w:t>1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end"/>
          </w:r>
        </w:p>
      </w:tc>
    </w:tr>
  </w:tbl>
  <w:p w14:paraId="0CEAE341" w14:textId="77777777" w:rsidR="00891E00" w:rsidRDefault="00891E00" w:rsidP="00D40867">
    <w:pPr>
      <w:pStyle w:val="En-tte"/>
    </w:pPr>
  </w:p>
  <w:p w14:paraId="499A8F0E" w14:textId="77777777" w:rsidR="00891E00" w:rsidRDefault="00891E0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28CCD" w14:textId="77777777" w:rsidR="00891E00" w:rsidRDefault="00891E00" w:rsidP="00F05F6B">
    <w:pPr>
      <w:pStyle w:val="En-tte"/>
    </w:pPr>
    <w:r>
      <w:rPr>
        <w:rFonts w:ascii="Times New Roman" w:hAnsi="Times New Roman"/>
        <w:noProof/>
        <w:sz w:val="24"/>
        <w:lang w:eastAsia="fr-FR"/>
      </w:rPr>
      <w:drawing>
        <wp:anchor distT="0" distB="0" distL="114300" distR="114300" simplePos="0" relativeHeight="251682816" behindDoc="0" locked="0" layoutInCell="1" allowOverlap="1" wp14:anchorId="2244DA45" wp14:editId="46763CC4">
          <wp:simplePos x="0" y="0"/>
          <wp:positionH relativeFrom="column">
            <wp:posOffset>-594995</wp:posOffset>
          </wp:positionH>
          <wp:positionV relativeFrom="page">
            <wp:posOffset>152400</wp:posOffset>
          </wp:positionV>
          <wp:extent cx="1276350" cy="499086"/>
          <wp:effectExtent l="0" t="0" r="0" b="0"/>
          <wp:wrapNone/>
          <wp:docPr id="250" name="Image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990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9033B7" w14:textId="77777777" w:rsidR="00891E00" w:rsidRDefault="00891E00" w:rsidP="00F05F6B">
    <w:pPr>
      <w:pStyle w:val="En-tte"/>
      <w:rPr>
        <w:noProof/>
      </w:rPr>
    </w:pPr>
  </w:p>
  <w:p w14:paraId="5A1CE9DE" w14:textId="77777777" w:rsidR="00891E00" w:rsidRDefault="00891E00" w:rsidP="00F05F6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81792" behindDoc="1" locked="0" layoutInCell="1" allowOverlap="1" wp14:anchorId="410611C8" wp14:editId="460BFC33">
          <wp:simplePos x="0" y="0"/>
          <wp:positionH relativeFrom="page">
            <wp:posOffset>9525</wp:posOffset>
          </wp:positionH>
          <wp:positionV relativeFrom="page">
            <wp:posOffset>780415</wp:posOffset>
          </wp:positionV>
          <wp:extent cx="7533640" cy="6543040"/>
          <wp:effectExtent l="0" t="0" r="0" b="0"/>
          <wp:wrapNone/>
          <wp:docPr id="252" name="Image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cedric.dezothez\AppData\Local\Microsoft\Windows\INetCache\Content.Word\RAO Couverture_V3-Montage photo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33640" cy="6543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692E63" w14:textId="516998DD" w:rsidR="00891E00" w:rsidRDefault="00891E0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8647" w:type="dxa"/>
      <w:tblInd w:w="1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693"/>
    </w:tblGrid>
    <w:tr w:rsidR="00891E00" w:rsidRPr="00B9309E" w14:paraId="5D3E51B1" w14:textId="77777777" w:rsidTr="003A6CD1">
      <w:trPr>
        <w:trHeight w:val="426"/>
      </w:trPr>
      <w:tc>
        <w:tcPr>
          <w:tcW w:w="5954" w:type="dxa"/>
          <w:vAlign w:val="center"/>
        </w:tcPr>
        <w:p w14:paraId="577C310D" w14:textId="77777777" w:rsidR="00891E00" w:rsidRDefault="00891E00" w:rsidP="00D2559B">
          <w:pPr>
            <w:pStyle w:val="En-tte"/>
            <w:jc w:val="center"/>
            <w:rPr>
              <w:rFonts w:cs="Arial"/>
              <w:color w:val="009EE0"/>
            </w:rPr>
          </w:pPr>
          <w:r>
            <w:rPr>
              <w:rFonts w:cs="Arial"/>
              <w:color w:val="009EE0"/>
            </w:rPr>
            <w:t>FICHE DE SYNTHESE OSUP</w:t>
          </w:r>
        </w:p>
        <w:p w14:paraId="0F0BDAB7" w14:textId="4E34B7CE" w:rsidR="00D2559B" w:rsidRPr="00B9309E" w:rsidRDefault="00D2559B" w:rsidP="00D2559B">
          <w:pPr>
            <w:pStyle w:val="En-tte"/>
            <w:jc w:val="center"/>
            <w:rPr>
              <w:rFonts w:cs="Arial"/>
              <w:color w:val="009EE0"/>
            </w:rPr>
          </w:pPr>
          <w:bookmarkStart w:id="1" w:name="FamilyName1"/>
          <w:bookmarkEnd w:id="1"/>
        </w:p>
      </w:tc>
      <w:tc>
        <w:tcPr>
          <w:tcW w:w="2693" w:type="dxa"/>
          <w:vAlign w:val="center"/>
        </w:tcPr>
        <w:p w14:paraId="24654CC1" w14:textId="7529D887" w:rsidR="00891E00" w:rsidRPr="00B9309E" w:rsidRDefault="00891E00" w:rsidP="00295CBB">
          <w:pPr>
            <w:rPr>
              <w:rFonts w:cs="Arial"/>
              <w:color w:val="009EE0"/>
              <w:lang w:val="pt-PT"/>
            </w:rPr>
          </w:pPr>
        </w:p>
      </w:tc>
    </w:tr>
  </w:tbl>
  <w:p w14:paraId="3AD0DB60" w14:textId="77777777" w:rsidR="00891E00" w:rsidRPr="00B9309E" w:rsidRDefault="00891E00" w:rsidP="00F12D94">
    <w:pPr>
      <w:pStyle w:val="En-tte"/>
      <w:rPr>
        <w:rFonts w:cs="Arial"/>
      </w:rPr>
    </w:pPr>
    <w:r w:rsidRPr="00B9309E">
      <w:rPr>
        <w:rFonts w:cs="Arial"/>
        <w:noProof/>
        <w:sz w:val="24"/>
        <w:lang w:eastAsia="fr-FR"/>
      </w:rPr>
      <w:drawing>
        <wp:anchor distT="0" distB="0" distL="114300" distR="114300" simplePos="0" relativeHeight="251693056" behindDoc="0" locked="0" layoutInCell="1" allowOverlap="1" wp14:anchorId="797CD72D" wp14:editId="258AD117">
          <wp:simplePos x="0" y="0"/>
          <wp:positionH relativeFrom="column">
            <wp:posOffset>-581025</wp:posOffset>
          </wp:positionH>
          <wp:positionV relativeFrom="topMargin">
            <wp:posOffset>391795</wp:posOffset>
          </wp:positionV>
          <wp:extent cx="1276350" cy="499086"/>
          <wp:effectExtent l="0" t="0" r="0" b="0"/>
          <wp:wrapNone/>
          <wp:docPr id="255" name="Image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990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309E">
      <w:rPr>
        <w:rFonts w:cs="Arial"/>
        <w:color w:val="FFFFFF" w:themeColor="background1"/>
      </w:rPr>
      <w:fldChar w:fldCharType="begin"/>
    </w:r>
    <w:r w:rsidRPr="00B9309E">
      <w:rPr>
        <w:rFonts w:cs="Arial"/>
        <w:color w:val="FFFFFF" w:themeColor="background1"/>
      </w:rPr>
      <w:instrText xml:space="preserve"> SET SECTION1 </w:instrText>
    </w:r>
    <w:r w:rsidRPr="00B9309E">
      <w:rPr>
        <w:rFonts w:cs="Arial"/>
        <w:color w:val="FFFFFF" w:themeColor="background1"/>
      </w:rPr>
      <w:fldChar w:fldCharType="begin"/>
    </w:r>
    <w:r w:rsidRPr="00B9309E">
      <w:rPr>
        <w:rFonts w:cs="Arial"/>
        <w:color w:val="FFFFFF" w:themeColor="background1"/>
      </w:rPr>
      <w:instrText xml:space="preserve"> =</w:instrText>
    </w:r>
    <w:r w:rsidRPr="00B9309E">
      <w:rPr>
        <w:rFonts w:cs="Arial"/>
        <w:color w:val="FFFFFF" w:themeColor="background1"/>
      </w:rPr>
      <w:fldChar w:fldCharType="begin"/>
    </w:r>
    <w:r w:rsidRPr="00B9309E">
      <w:rPr>
        <w:rFonts w:cs="Arial"/>
        <w:color w:val="FFFFFF" w:themeColor="background1"/>
      </w:rPr>
      <w:instrText xml:space="preserve"> SECTIONPAGES </w:instrText>
    </w:r>
    <w:r w:rsidRPr="00B9309E">
      <w:rPr>
        <w:rFonts w:cs="Arial"/>
        <w:color w:val="FFFFFF" w:themeColor="background1"/>
      </w:rPr>
      <w:fldChar w:fldCharType="separate"/>
    </w:r>
    <w:r w:rsidR="006F14B1">
      <w:rPr>
        <w:rFonts w:cs="Arial"/>
        <w:noProof/>
        <w:color w:val="FFFFFF" w:themeColor="background1"/>
      </w:rPr>
      <w:instrText>8</w:instrText>
    </w:r>
    <w:r w:rsidRPr="00B9309E">
      <w:rPr>
        <w:rFonts w:cs="Arial"/>
        <w:color w:val="FFFFFF" w:themeColor="background1"/>
      </w:rPr>
      <w:fldChar w:fldCharType="end"/>
    </w:r>
    <w:r w:rsidRPr="00B9309E">
      <w:rPr>
        <w:rFonts w:cs="Arial"/>
        <w:color w:val="FFFFFF" w:themeColor="background1"/>
      </w:rPr>
      <w:instrText xml:space="preserve">-1 </w:instrText>
    </w:r>
    <w:r w:rsidRPr="00B9309E">
      <w:rPr>
        <w:rFonts w:cs="Arial"/>
        <w:color w:val="FFFFFF" w:themeColor="background1"/>
      </w:rPr>
      <w:fldChar w:fldCharType="separate"/>
    </w:r>
    <w:r w:rsidR="006F14B1">
      <w:rPr>
        <w:rFonts w:cs="Arial"/>
        <w:noProof/>
        <w:color w:val="FFFFFF" w:themeColor="background1"/>
      </w:rPr>
      <w:instrText>7</w:instrText>
    </w:r>
    <w:r w:rsidRPr="00B9309E">
      <w:rPr>
        <w:rFonts w:cs="Arial"/>
        <w:color w:val="FFFFFF" w:themeColor="background1"/>
      </w:rPr>
      <w:fldChar w:fldCharType="end"/>
    </w:r>
    <w:r w:rsidRPr="00B9309E">
      <w:rPr>
        <w:rFonts w:cs="Arial"/>
        <w:color w:val="FFFFFF" w:themeColor="background1"/>
      </w:rPr>
      <w:instrText xml:space="preserve"> </w:instrText>
    </w:r>
    <w:r w:rsidRPr="00B9309E">
      <w:rPr>
        <w:rFonts w:cs="Arial"/>
        <w:color w:val="FFFFFF" w:themeColor="background1"/>
      </w:rPr>
      <w:fldChar w:fldCharType="separate"/>
    </w:r>
    <w:bookmarkStart w:id="2" w:name="SECTION1"/>
    <w:r w:rsidR="006F14B1">
      <w:rPr>
        <w:rFonts w:cs="Arial"/>
        <w:noProof/>
        <w:color w:val="FFFFFF" w:themeColor="background1"/>
      </w:rPr>
      <w:t>7</w:t>
    </w:r>
    <w:bookmarkEnd w:id="2"/>
    <w:r w:rsidRPr="00B9309E">
      <w:rPr>
        <w:rFonts w:cs="Arial"/>
        <w:color w:val="FFFFFF" w:themeColor="background1"/>
      </w:rPr>
      <w:fldChar w:fldCharType="end"/>
    </w:r>
  </w:p>
  <w:p w14:paraId="672F4C9C" w14:textId="77777777" w:rsidR="00891E00" w:rsidRPr="00B9309E" w:rsidRDefault="00891E00" w:rsidP="00F12D94">
    <w:pPr>
      <w:pStyle w:val="En-tte"/>
      <w:rPr>
        <w:rFonts w:cs="Arial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83" w:type="dxa"/>
      <w:tblInd w:w="-459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19"/>
      <w:gridCol w:w="4820"/>
      <w:gridCol w:w="2444"/>
    </w:tblGrid>
    <w:tr w:rsidR="00891E00" w:rsidRPr="009852D6" w14:paraId="429A787A" w14:textId="77777777" w:rsidTr="000A4CE5">
      <w:trPr>
        <w:trHeight w:val="1169"/>
      </w:trPr>
      <w:tc>
        <w:tcPr>
          <w:tcW w:w="3119" w:type="dxa"/>
          <w:tcBorders>
            <w:bottom w:val="nil"/>
          </w:tcBorders>
          <w:shd w:val="clear" w:color="auto" w:fill="auto"/>
        </w:tcPr>
        <w:p w14:paraId="5FCC3CC7" w14:textId="77777777" w:rsidR="00891E00" w:rsidRPr="009852D6" w:rsidRDefault="00891E00" w:rsidP="009852D6">
          <w:pPr>
            <w:rPr>
              <w:rFonts w:ascii="Arial Narrow" w:hAnsi="Arial Narrow"/>
            </w:rPr>
          </w:pPr>
          <w:r w:rsidRPr="009852D6">
            <w:rPr>
              <w:rFonts w:ascii="Arial Narrow" w:hAnsi="Arial Narrow"/>
            </w:rPr>
            <w:tab/>
          </w:r>
          <w:r w:rsidRPr="009852D6">
            <w:rPr>
              <w:rFonts w:ascii="Arial Narrow" w:hAnsi="Arial Narrow"/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2505B2B5" wp14:editId="66A59967">
                <wp:simplePos x="0" y="0"/>
                <wp:positionH relativeFrom="column">
                  <wp:posOffset>-76835</wp:posOffset>
                </wp:positionH>
                <wp:positionV relativeFrom="paragraph">
                  <wp:posOffset>-30480</wp:posOffset>
                </wp:positionV>
                <wp:extent cx="1619250" cy="632528"/>
                <wp:effectExtent l="0" t="0" r="0" b="0"/>
                <wp:wrapNone/>
                <wp:docPr id="953" name="Image 9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M [cyan]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632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tcBorders>
            <w:bottom w:val="nil"/>
          </w:tcBorders>
          <w:shd w:val="clear" w:color="auto" w:fill="auto"/>
          <w:vAlign w:val="center"/>
        </w:tcPr>
        <w:p w14:paraId="3944828C" w14:textId="77777777" w:rsidR="00891E00" w:rsidRPr="009852D6" w:rsidRDefault="00891E00" w:rsidP="009852D6">
          <w:pPr>
            <w:spacing w:after="0"/>
            <w:ind w:left="34"/>
            <w:jc w:val="center"/>
            <w:rPr>
              <w:rFonts w:ascii="Arial Narrow" w:hAnsi="Arial Narrow"/>
              <w:color w:val="009EE0"/>
            </w:rPr>
          </w:pPr>
          <w:r>
            <w:rPr>
              <w:rFonts w:ascii="Arial Narrow" w:hAnsi="Arial Narrow"/>
              <w:color w:val="009EE0"/>
            </w:rPr>
            <w:t>TYPE DOCUMENT QUALITE</w:t>
          </w:r>
        </w:p>
        <w:p w14:paraId="1451100D" w14:textId="77777777" w:rsidR="00891E00" w:rsidRPr="009852D6" w:rsidRDefault="00891E00" w:rsidP="009852D6">
          <w:pPr>
            <w:jc w:val="center"/>
            <w:rPr>
              <w:rFonts w:ascii="Arial Narrow" w:hAnsi="Arial Narrow"/>
            </w:rPr>
          </w:pPr>
          <w:r w:rsidRPr="009852D6">
            <w:rPr>
              <w:rFonts w:ascii="Arial Narrow" w:hAnsi="Arial Narrow"/>
              <w:color w:val="009EE0"/>
            </w:rPr>
            <w:t xml:space="preserve">XXX </w:t>
          </w:r>
        </w:p>
      </w:tc>
      <w:tc>
        <w:tcPr>
          <w:tcW w:w="2444" w:type="dxa"/>
          <w:tcBorders>
            <w:bottom w:val="nil"/>
          </w:tcBorders>
          <w:shd w:val="clear" w:color="auto" w:fill="auto"/>
          <w:vAlign w:val="center"/>
        </w:tcPr>
        <w:p w14:paraId="04E17860" w14:textId="77777777" w:rsidR="00891E00" w:rsidRPr="009852D6" w:rsidRDefault="00891E00" w:rsidP="009852D6">
          <w:pPr>
            <w:pStyle w:val="En-tte"/>
            <w:numPr>
              <w:ilvl w:val="0"/>
              <w:numId w:val="1"/>
            </w:numPr>
            <w:ind w:left="36"/>
            <w:rPr>
              <w:rFonts w:ascii="Arial Narrow" w:hAnsi="Arial Narrow"/>
              <w:color w:val="009EE0"/>
              <w:sz w:val="20"/>
              <w:szCs w:val="20"/>
            </w:rPr>
          </w:pPr>
          <w:r w:rsidRPr="009852D6">
            <w:rPr>
              <w:rFonts w:ascii="Arial Narrow" w:hAnsi="Arial Narrow"/>
              <w:color w:val="009EE0"/>
              <w:sz w:val="20"/>
              <w:szCs w:val="20"/>
            </w:rPr>
            <w:t>Référence : SOM.XX.XX</w:t>
          </w:r>
        </w:p>
        <w:p w14:paraId="58D3B073" w14:textId="77777777" w:rsidR="00891E00" w:rsidRPr="009852D6" w:rsidRDefault="00891E00" w:rsidP="009852D6">
          <w:pPr>
            <w:pStyle w:val="En-tte"/>
            <w:numPr>
              <w:ilvl w:val="0"/>
              <w:numId w:val="1"/>
            </w:numPr>
            <w:ind w:left="36"/>
            <w:rPr>
              <w:rFonts w:ascii="Arial Narrow" w:hAnsi="Arial Narrow"/>
              <w:color w:val="009EE0"/>
              <w:sz w:val="20"/>
              <w:szCs w:val="20"/>
            </w:rPr>
          </w:pPr>
          <w:r w:rsidRPr="009852D6">
            <w:rPr>
              <w:rFonts w:ascii="Arial Narrow" w:hAnsi="Arial Narrow"/>
              <w:color w:val="009EE0"/>
              <w:sz w:val="20"/>
              <w:szCs w:val="20"/>
            </w:rPr>
            <w:t>Indice : A</w:t>
          </w:r>
        </w:p>
        <w:p w14:paraId="4C2500BF" w14:textId="77777777" w:rsidR="00891E00" w:rsidRPr="009852D6" w:rsidRDefault="00891E00" w:rsidP="009852D6">
          <w:pPr>
            <w:pStyle w:val="En-tte"/>
            <w:numPr>
              <w:ilvl w:val="0"/>
              <w:numId w:val="1"/>
            </w:numPr>
            <w:ind w:left="36"/>
            <w:rPr>
              <w:rFonts w:ascii="Arial Narrow" w:hAnsi="Arial Narrow"/>
              <w:color w:val="0099CC"/>
              <w:sz w:val="20"/>
              <w:szCs w:val="20"/>
            </w:rPr>
          </w:pPr>
          <w:r w:rsidRPr="009852D6">
            <w:rPr>
              <w:rFonts w:ascii="Arial Narrow" w:hAnsi="Arial Narrow"/>
              <w:color w:val="009EE0"/>
              <w:sz w:val="20"/>
              <w:szCs w:val="20"/>
            </w:rPr>
            <w:t xml:space="preserve">Page : 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begin"/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instrText xml:space="preserve"> PAGE </w:instrTex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separate"/>
          </w:r>
          <w:r>
            <w:rPr>
              <w:rStyle w:val="Numrodepage"/>
              <w:rFonts w:ascii="Arial Narrow" w:hAnsi="Arial Narrow"/>
              <w:noProof/>
              <w:color w:val="009EE0"/>
              <w:sz w:val="20"/>
              <w:szCs w:val="20"/>
            </w:rPr>
            <w:t>2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end"/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t>/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begin"/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instrText xml:space="preserve"> NUMPAGES </w:instrTex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separate"/>
          </w:r>
          <w:r>
            <w:rPr>
              <w:rStyle w:val="Numrodepage"/>
              <w:rFonts w:ascii="Arial Narrow" w:hAnsi="Arial Narrow"/>
              <w:noProof/>
              <w:color w:val="009EE0"/>
              <w:sz w:val="20"/>
              <w:szCs w:val="20"/>
            </w:rPr>
            <w:t>1</w:t>
          </w:r>
          <w:r w:rsidRPr="009852D6">
            <w:rPr>
              <w:rStyle w:val="Numrodepage"/>
              <w:rFonts w:ascii="Arial Narrow" w:hAnsi="Arial Narrow"/>
              <w:color w:val="009EE0"/>
              <w:sz w:val="20"/>
              <w:szCs w:val="20"/>
            </w:rPr>
            <w:fldChar w:fldCharType="end"/>
          </w:r>
        </w:p>
      </w:tc>
    </w:tr>
  </w:tbl>
  <w:p w14:paraId="3B0CB909" w14:textId="77777777" w:rsidR="00891E00" w:rsidRPr="009852D6" w:rsidRDefault="00891E00" w:rsidP="009852D6">
    <w:pPr>
      <w:pStyle w:val="En-tte"/>
      <w:tabs>
        <w:tab w:val="clear" w:pos="4536"/>
        <w:tab w:val="clear" w:pos="9072"/>
        <w:tab w:val="left" w:pos="3450"/>
      </w:tabs>
      <w:rPr>
        <w:rFonts w:ascii="Arial Narrow" w:hAnsi="Arial Narrow"/>
      </w:rPr>
    </w:pPr>
  </w:p>
  <w:p w14:paraId="72236A81" w14:textId="77777777" w:rsidR="00891E00" w:rsidRDefault="00891E00"/>
  <w:p w14:paraId="53B9C7B4" w14:textId="77777777" w:rsidR="00891E00" w:rsidRDefault="00891E00" w:rsidP="00077C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4pt;height:21.05pt" o:bullet="t">
        <v:imagedata r:id="rId1" o:title="Sans titre - 4-01"/>
      </v:shape>
    </w:pict>
  </w:numPicBullet>
  <w:numPicBullet w:numPicBulletId="1">
    <w:pict>
      <v:shape id="_x0000_i1029" type="#_x0000_t75" style="width:27.15pt;height:23.75pt" o:bullet="t">
        <v:imagedata r:id="rId2" o:title="Puce"/>
      </v:shape>
    </w:pict>
  </w:numPicBullet>
  <w:abstractNum w:abstractNumId="0">
    <w:nsid w:val="004740E8"/>
    <w:multiLevelType w:val="hybridMultilevel"/>
    <w:tmpl w:val="957AEE32"/>
    <w:lvl w:ilvl="0" w:tplc="4C864A0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B49B9"/>
    <w:multiLevelType w:val="hybridMultilevel"/>
    <w:tmpl w:val="C3124158"/>
    <w:lvl w:ilvl="0" w:tplc="589E2578">
      <w:start w:val="1"/>
      <w:numFmt w:val="bullet"/>
      <w:pStyle w:val="Listeannexes"/>
      <w:lvlText w:val=""/>
      <w:lvlPicBulletId w:val="0"/>
      <w:lvlJc w:val="left"/>
      <w:pPr>
        <w:ind w:left="107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5967384"/>
    <w:multiLevelType w:val="hybridMultilevel"/>
    <w:tmpl w:val="B32C13BC"/>
    <w:lvl w:ilvl="0" w:tplc="040C0001">
      <w:start w:val="1"/>
      <w:numFmt w:val="bullet"/>
      <w:lvlText w:val=""/>
      <w:lvlJc w:val="left"/>
      <w:pPr>
        <w:ind w:left="948" w:hanging="380"/>
      </w:pPr>
      <w:rPr>
        <w:rFonts w:ascii="Symbol" w:hAnsi="Symbol" w:hint="default"/>
        <w:color w:val="8496B0" w:themeColor="text2" w:themeTint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7D24A3"/>
    <w:multiLevelType w:val="hybridMultilevel"/>
    <w:tmpl w:val="077EB852"/>
    <w:lvl w:ilvl="0" w:tplc="AC167024">
      <w:start w:val="1"/>
      <w:numFmt w:val="bullet"/>
      <w:pStyle w:val="Puce2"/>
      <w:lvlText w:val=""/>
      <w:lvlJc w:val="left"/>
      <w:pPr>
        <w:ind w:left="1287" w:hanging="360"/>
      </w:pPr>
      <w:rPr>
        <w:rFonts w:ascii="Wingdings" w:hAnsi="Wingdings" w:hint="default"/>
        <w:color w:val="0090FA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983ABA"/>
    <w:multiLevelType w:val="hybridMultilevel"/>
    <w:tmpl w:val="0A22FE68"/>
    <w:lvl w:ilvl="0" w:tplc="89F63160">
      <w:numFmt w:val="bullet"/>
      <w:pStyle w:val="OFORALYSPUCE2"/>
      <w:lvlText w:val=""/>
      <w:lvlJc w:val="left"/>
      <w:pPr>
        <w:ind w:left="1077" w:hanging="360"/>
      </w:pPr>
      <w:rPr>
        <w:rFonts w:ascii="Wingdings" w:hAnsi="Wingdings" w:cs="Times New Roman" w:hint="default"/>
        <w:b/>
        <w:color w:val="009EE0"/>
        <w:sz w:val="28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0AE63C7B"/>
    <w:multiLevelType w:val="hybridMultilevel"/>
    <w:tmpl w:val="7090AFDA"/>
    <w:lvl w:ilvl="0" w:tplc="3E6E70E4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FrutigerLT-LightC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455FA"/>
    <w:multiLevelType w:val="hybridMultilevel"/>
    <w:tmpl w:val="48461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B75A6"/>
    <w:multiLevelType w:val="hybridMultilevel"/>
    <w:tmpl w:val="7F6CD806"/>
    <w:lvl w:ilvl="0" w:tplc="3BCC6C08">
      <w:start w:val="1"/>
      <w:numFmt w:val="bullet"/>
      <w:pStyle w:val="SOMQ1Puce1"/>
      <w:lvlText w:val=""/>
      <w:lvlPicBulletId w:val="0"/>
      <w:lvlJc w:val="left"/>
      <w:pPr>
        <w:ind w:left="380" w:hanging="38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D5069"/>
    <w:multiLevelType w:val="hybridMultilevel"/>
    <w:tmpl w:val="191CBE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B102C"/>
    <w:multiLevelType w:val="hybridMultilevel"/>
    <w:tmpl w:val="FC2002D4"/>
    <w:lvl w:ilvl="0" w:tplc="AA1C6002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9E8597F"/>
    <w:multiLevelType w:val="hybridMultilevel"/>
    <w:tmpl w:val="FD1EFB4C"/>
    <w:lvl w:ilvl="0" w:tplc="213E89EA">
      <w:start w:val="19"/>
      <w:numFmt w:val="bullet"/>
      <w:pStyle w:val="SOMQ1Puce3"/>
      <w:lvlText w:val=""/>
      <w:lvlJc w:val="left"/>
      <w:pPr>
        <w:ind w:left="1854" w:hanging="360"/>
      </w:pPr>
      <w:rPr>
        <w:rFonts w:ascii="Symbol" w:hAnsi="Symbol" w:hint="default"/>
        <w:color w:val="009EE0"/>
      </w:rPr>
    </w:lvl>
    <w:lvl w:ilvl="1" w:tplc="040C0019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3338393B"/>
    <w:multiLevelType w:val="hybridMultilevel"/>
    <w:tmpl w:val="AB10174A"/>
    <w:lvl w:ilvl="0" w:tplc="0ECABF4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61C77"/>
    <w:multiLevelType w:val="hybridMultilevel"/>
    <w:tmpl w:val="78B2DC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109BF"/>
    <w:multiLevelType w:val="hybridMultilevel"/>
    <w:tmpl w:val="D04A2900"/>
    <w:lvl w:ilvl="0" w:tplc="3ABE0B48">
      <w:start w:val="1"/>
      <w:numFmt w:val="decimal"/>
      <w:pStyle w:val="Listerfrences"/>
      <w:lvlText w:val="[%1]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11A79"/>
    <w:multiLevelType w:val="hybridMultilevel"/>
    <w:tmpl w:val="805846EC"/>
    <w:lvl w:ilvl="0" w:tplc="3B2A3FB4">
      <w:start w:val="1"/>
      <w:numFmt w:val="bullet"/>
      <w:pStyle w:val="Puce1"/>
      <w:lvlText w:val=""/>
      <w:lvlPicBulletId w:val="0"/>
      <w:lvlJc w:val="left"/>
      <w:pPr>
        <w:ind w:left="1996" w:hanging="360"/>
      </w:pPr>
      <w:rPr>
        <w:rFonts w:ascii="Symbol" w:hAnsi="Symbol" w:hint="default"/>
        <w:b/>
        <w:i w:val="0"/>
        <w:color w:val="0090FA"/>
        <w:sz w:val="24"/>
        <w:u w:color="0090FA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465F727B"/>
    <w:multiLevelType w:val="hybridMultilevel"/>
    <w:tmpl w:val="5B0E9AFC"/>
    <w:lvl w:ilvl="0" w:tplc="040C000F">
      <w:start w:val="1"/>
      <w:numFmt w:val="decimal"/>
      <w:lvlText w:val="%1."/>
      <w:lvlJc w:val="left"/>
      <w:pPr>
        <w:ind w:left="2007" w:hanging="360"/>
      </w:p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485E6F34"/>
    <w:multiLevelType w:val="hybridMultilevel"/>
    <w:tmpl w:val="E9F878A2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B4F4908"/>
    <w:multiLevelType w:val="hybridMultilevel"/>
    <w:tmpl w:val="53A8AEE4"/>
    <w:lvl w:ilvl="0" w:tplc="158605D0">
      <w:numFmt w:val="bullet"/>
      <w:lvlText w:val="-"/>
      <w:lvlJc w:val="left"/>
      <w:pPr>
        <w:ind w:left="1776" w:hanging="360"/>
      </w:pPr>
      <w:rPr>
        <w:rFonts w:ascii="Arial Narrow" w:eastAsiaTheme="minorHAnsi" w:hAnsi="Arial Narrow" w:cstheme="minorBidi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BB224DE"/>
    <w:multiLevelType w:val="multilevel"/>
    <w:tmpl w:val="AA8C2E8E"/>
    <w:lvl w:ilvl="0">
      <w:start w:val="1"/>
      <w:numFmt w:val="decimal"/>
      <w:pStyle w:val="Titre1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isLgl/>
      <w:lvlText w:val="%1.%2.%3.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>
    <w:nsid w:val="4CEA72AB"/>
    <w:multiLevelType w:val="multilevel"/>
    <w:tmpl w:val="D00E1FC0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E4A3394"/>
    <w:multiLevelType w:val="hybridMultilevel"/>
    <w:tmpl w:val="F06045B2"/>
    <w:lvl w:ilvl="0" w:tplc="ACCC8A2C">
      <w:start w:val="5"/>
      <w:numFmt w:val="bullet"/>
      <w:pStyle w:val="TABPUCE1"/>
      <w:lvlText w:val=""/>
      <w:lvlJc w:val="left"/>
      <w:pPr>
        <w:ind w:left="1287" w:hanging="360"/>
      </w:pPr>
      <w:rPr>
        <w:rFonts w:ascii="Wingdings" w:hAnsi="Wingdings" w:cs="Times New Roman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C4A5B93"/>
    <w:multiLevelType w:val="hybridMultilevel"/>
    <w:tmpl w:val="E2DCB3AE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F6C7F7D"/>
    <w:multiLevelType w:val="hybridMultilevel"/>
    <w:tmpl w:val="2944622A"/>
    <w:lvl w:ilvl="0" w:tplc="3AE867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2711A"/>
    <w:multiLevelType w:val="multilevel"/>
    <w:tmpl w:val="C186C990"/>
    <w:lvl w:ilvl="0">
      <w:start w:val="1"/>
      <w:numFmt w:val="bullet"/>
      <w:pStyle w:val="Puce10"/>
      <w:lvlText w:val=""/>
      <w:lvlJc w:val="left"/>
      <w:pPr>
        <w:ind w:left="1287" w:hanging="360"/>
      </w:pPr>
      <w:rPr>
        <w:rFonts w:ascii="Wingdings" w:hAnsi="Wingdings" w:hint="default"/>
        <w:b/>
        <w:color w:val="0090FA"/>
        <w:sz w:val="28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56E4FF9"/>
    <w:multiLevelType w:val="hybridMultilevel"/>
    <w:tmpl w:val="BBF2B752"/>
    <w:lvl w:ilvl="0" w:tplc="627EEFCC">
      <w:start w:val="1"/>
      <w:numFmt w:val="decimal"/>
      <w:lvlText w:val="ANNEXE %1"/>
      <w:lvlJc w:val="left"/>
      <w:pPr>
        <w:ind w:left="1440" w:hanging="360"/>
      </w:pPr>
      <w:rPr>
        <w:rFonts w:hint="default"/>
      </w:rPr>
    </w:lvl>
    <w:lvl w:ilvl="1" w:tplc="37146896">
      <w:start w:val="1"/>
      <w:numFmt w:val="decimal"/>
      <w:pStyle w:val="ANNEXE"/>
      <w:lvlText w:val="ANNEXE %2"/>
      <w:lvlJc w:val="left"/>
      <w:pPr>
        <w:ind w:left="277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1940CB"/>
    <w:multiLevelType w:val="hybridMultilevel"/>
    <w:tmpl w:val="7EF04BF4"/>
    <w:lvl w:ilvl="0" w:tplc="55446E66">
      <w:start w:val="1"/>
      <w:numFmt w:val="bullet"/>
      <w:pStyle w:val="SOMQ06Puce1"/>
      <w:lvlText w:val=""/>
      <w:lvlPicBulletId w:val="1"/>
      <w:lvlJc w:val="left"/>
      <w:pPr>
        <w:ind w:left="1068" w:hanging="360"/>
      </w:pPr>
      <w:rPr>
        <w:rFonts w:ascii="Symbol" w:hAnsi="Symbol" w:hint="default"/>
        <w:b/>
        <w:color w:val="auto"/>
        <w:sz w:val="28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20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4"/>
  </w:num>
  <w:num w:numId="17">
    <w:abstractNumId w:val="5"/>
  </w:num>
  <w:num w:numId="18">
    <w:abstractNumId w:val="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5"/>
  </w:num>
  <w:num w:numId="24">
    <w:abstractNumId w:val="7"/>
  </w:num>
  <w:num w:numId="25">
    <w:abstractNumId w:val="18"/>
  </w:num>
  <w:num w:numId="26">
    <w:abstractNumId w:val="7"/>
  </w:num>
  <w:num w:numId="27">
    <w:abstractNumId w:val="7"/>
  </w:num>
  <w:num w:numId="28">
    <w:abstractNumId w:val="0"/>
  </w:num>
  <w:num w:numId="29">
    <w:abstractNumId w:val="18"/>
  </w:num>
  <w:num w:numId="30">
    <w:abstractNumId w:val="19"/>
  </w:num>
  <w:num w:numId="31">
    <w:abstractNumId w:val="24"/>
  </w:num>
  <w:num w:numId="32">
    <w:abstractNumId w:val="12"/>
  </w:num>
  <w:num w:numId="33">
    <w:abstractNumId w:val="9"/>
  </w:num>
  <w:num w:numId="34">
    <w:abstractNumId w:val="6"/>
  </w:num>
  <w:num w:numId="35">
    <w:abstractNumId w:val="21"/>
  </w:num>
  <w:num w:numId="36">
    <w:abstractNumId w:val="16"/>
  </w:num>
  <w:num w:numId="37">
    <w:abstractNumId w:val="15"/>
  </w:num>
  <w:num w:numId="38">
    <w:abstractNumId w:val="22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7"/>
  </w:num>
  <w:num w:numId="42">
    <w:abstractNumId w:val="7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lickAndTypeStyle w:val="SOMQ1Paragraph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67"/>
    <w:rsid w:val="00021939"/>
    <w:rsid w:val="000226D4"/>
    <w:rsid w:val="00027E1D"/>
    <w:rsid w:val="00033EB7"/>
    <w:rsid w:val="0003412F"/>
    <w:rsid w:val="00036768"/>
    <w:rsid w:val="00046205"/>
    <w:rsid w:val="000517E5"/>
    <w:rsid w:val="00060599"/>
    <w:rsid w:val="00060A79"/>
    <w:rsid w:val="00061956"/>
    <w:rsid w:val="00065EE1"/>
    <w:rsid w:val="00072151"/>
    <w:rsid w:val="00077C96"/>
    <w:rsid w:val="00086A54"/>
    <w:rsid w:val="00095027"/>
    <w:rsid w:val="000A1EE6"/>
    <w:rsid w:val="000A4591"/>
    <w:rsid w:val="000A4CE5"/>
    <w:rsid w:val="000A683A"/>
    <w:rsid w:val="000A72DE"/>
    <w:rsid w:val="000B053B"/>
    <w:rsid w:val="000B2ACC"/>
    <w:rsid w:val="000B44AD"/>
    <w:rsid w:val="000B6E14"/>
    <w:rsid w:val="000B7200"/>
    <w:rsid w:val="000B760F"/>
    <w:rsid w:val="000C1FE1"/>
    <w:rsid w:val="000C3772"/>
    <w:rsid w:val="000C4B76"/>
    <w:rsid w:val="000C539C"/>
    <w:rsid w:val="000E0088"/>
    <w:rsid w:val="000E5572"/>
    <w:rsid w:val="000E5892"/>
    <w:rsid w:val="000E7215"/>
    <w:rsid w:val="000F42E2"/>
    <w:rsid w:val="000F4EF8"/>
    <w:rsid w:val="0010080B"/>
    <w:rsid w:val="00105F36"/>
    <w:rsid w:val="00112EBA"/>
    <w:rsid w:val="001255B9"/>
    <w:rsid w:val="00125B7A"/>
    <w:rsid w:val="001300C3"/>
    <w:rsid w:val="001335DF"/>
    <w:rsid w:val="00140D99"/>
    <w:rsid w:val="00147E7D"/>
    <w:rsid w:val="00150C1D"/>
    <w:rsid w:val="00154812"/>
    <w:rsid w:val="00170610"/>
    <w:rsid w:val="0017096E"/>
    <w:rsid w:val="00175694"/>
    <w:rsid w:val="001759DE"/>
    <w:rsid w:val="0018363A"/>
    <w:rsid w:val="001912A1"/>
    <w:rsid w:val="00195F01"/>
    <w:rsid w:val="00197894"/>
    <w:rsid w:val="001B05E2"/>
    <w:rsid w:val="001B4363"/>
    <w:rsid w:val="001C0DB0"/>
    <w:rsid w:val="001C77FB"/>
    <w:rsid w:val="001D2DE1"/>
    <w:rsid w:val="001D5DDB"/>
    <w:rsid w:val="001D607C"/>
    <w:rsid w:val="001E1272"/>
    <w:rsid w:val="001F1582"/>
    <w:rsid w:val="0020041C"/>
    <w:rsid w:val="00201A05"/>
    <w:rsid w:val="00210693"/>
    <w:rsid w:val="00215766"/>
    <w:rsid w:val="00217C88"/>
    <w:rsid w:val="00217C8C"/>
    <w:rsid w:val="002240CB"/>
    <w:rsid w:val="0022799A"/>
    <w:rsid w:val="00227B90"/>
    <w:rsid w:val="002306FB"/>
    <w:rsid w:val="00234254"/>
    <w:rsid w:val="00235486"/>
    <w:rsid w:val="002507EB"/>
    <w:rsid w:val="00253075"/>
    <w:rsid w:val="002567B1"/>
    <w:rsid w:val="0026197D"/>
    <w:rsid w:val="0026399D"/>
    <w:rsid w:val="00267A45"/>
    <w:rsid w:val="00277143"/>
    <w:rsid w:val="0029506B"/>
    <w:rsid w:val="00295CBB"/>
    <w:rsid w:val="002A09DD"/>
    <w:rsid w:val="002A25CA"/>
    <w:rsid w:val="002A560D"/>
    <w:rsid w:val="002B074F"/>
    <w:rsid w:val="002B26E8"/>
    <w:rsid w:val="002C022D"/>
    <w:rsid w:val="002C043A"/>
    <w:rsid w:val="002C3822"/>
    <w:rsid w:val="002C4B01"/>
    <w:rsid w:val="002C4BB3"/>
    <w:rsid w:val="002C7481"/>
    <w:rsid w:val="002E32B9"/>
    <w:rsid w:val="002E7C1C"/>
    <w:rsid w:val="002F33FC"/>
    <w:rsid w:val="002F673A"/>
    <w:rsid w:val="00302059"/>
    <w:rsid w:val="003058A1"/>
    <w:rsid w:val="0030728E"/>
    <w:rsid w:val="003137D3"/>
    <w:rsid w:val="003310C1"/>
    <w:rsid w:val="00337FFD"/>
    <w:rsid w:val="0036280F"/>
    <w:rsid w:val="003638B2"/>
    <w:rsid w:val="0036412C"/>
    <w:rsid w:val="00364B8A"/>
    <w:rsid w:val="00371974"/>
    <w:rsid w:val="00382097"/>
    <w:rsid w:val="00393946"/>
    <w:rsid w:val="00394498"/>
    <w:rsid w:val="00395FC0"/>
    <w:rsid w:val="003A2C2F"/>
    <w:rsid w:val="003A6CD1"/>
    <w:rsid w:val="003B0044"/>
    <w:rsid w:val="003B64C7"/>
    <w:rsid w:val="003C00E9"/>
    <w:rsid w:val="003C2693"/>
    <w:rsid w:val="003C50C3"/>
    <w:rsid w:val="003C60AB"/>
    <w:rsid w:val="003E27D3"/>
    <w:rsid w:val="003E2A04"/>
    <w:rsid w:val="003F11DE"/>
    <w:rsid w:val="003F3249"/>
    <w:rsid w:val="003F3EE2"/>
    <w:rsid w:val="003F6AB5"/>
    <w:rsid w:val="003F7742"/>
    <w:rsid w:val="00423316"/>
    <w:rsid w:val="0044204D"/>
    <w:rsid w:val="004428FF"/>
    <w:rsid w:val="0044605E"/>
    <w:rsid w:val="0044627D"/>
    <w:rsid w:val="00446D78"/>
    <w:rsid w:val="004512BD"/>
    <w:rsid w:val="004542B6"/>
    <w:rsid w:val="00456035"/>
    <w:rsid w:val="004563DA"/>
    <w:rsid w:val="00466DE4"/>
    <w:rsid w:val="0047587F"/>
    <w:rsid w:val="00477E30"/>
    <w:rsid w:val="00484E42"/>
    <w:rsid w:val="00485197"/>
    <w:rsid w:val="004868CA"/>
    <w:rsid w:val="00493629"/>
    <w:rsid w:val="004962B8"/>
    <w:rsid w:val="004B2A3E"/>
    <w:rsid w:val="004B31CC"/>
    <w:rsid w:val="004B5B7D"/>
    <w:rsid w:val="004C6D43"/>
    <w:rsid w:val="004C7703"/>
    <w:rsid w:val="004D044D"/>
    <w:rsid w:val="004D17FC"/>
    <w:rsid w:val="004D2308"/>
    <w:rsid w:val="004D6708"/>
    <w:rsid w:val="004E5A3F"/>
    <w:rsid w:val="004E61BA"/>
    <w:rsid w:val="004E7B1C"/>
    <w:rsid w:val="004E7FB3"/>
    <w:rsid w:val="004F49CA"/>
    <w:rsid w:val="004F5534"/>
    <w:rsid w:val="004F744A"/>
    <w:rsid w:val="00504FDC"/>
    <w:rsid w:val="00506EB1"/>
    <w:rsid w:val="00516A3D"/>
    <w:rsid w:val="0051723C"/>
    <w:rsid w:val="00520BD3"/>
    <w:rsid w:val="00521AE5"/>
    <w:rsid w:val="00521EBE"/>
    <w:rsid w:val="00522556"/>
    <w:rsid w:val="00526F26"/>
    <w:rsid w:val="0053765F"/>
    <w:rsid w:val="00543A09"/>
    <w:rsid w:val="0054408C"/>
    <w:rsid w:val="00550E5F"/>
    <w:rsid w:val="005526F4"/>
    <w:rsid w:val="0055375F"/>
    <w:rsid w:val="0056760E"/>
    <w:rsid w:val="00571E90"/>
    <w:rsid w:val="00575A7A"/>
    <w:rsid w:val="00581BD6"/>
    <w:rsid w:val="005830D8"/>
    <w:rsid w:val="0058387F"/>
    <w:rsid w:val="00593B8D"/>
    <w:rsid w:val="005942C4"/>
    <w:rsid w:val="0059466A"/>
    <w:rsid w:val="005A0881"/>
    <w:rsid w:val="005C08C0"/>
    <w:rsid w:val="005C0CC6"/>
    <w:rsid w:val="005C26C0"/>
    <w:rsid w:val="005C4E36"/>
    <w:rsid w:val="005D2359"/>
    <w:rsid w:val="005D6EA5"/>
    <w:rsid w:val="005E0076"/>
    <w:rsid w:val="005E452C"/>
    <w:rsid w:val="005F2211"/>
    <w:rsid w:val="005F60C3"/>
    <w:rsid w:val="00614566"/>
    <w:rsid w:val="00620205"/>
    <w:rsid w:val="00626A50"/>
    <w:rsid w:val="00630E00"/>
    <w:rsid w:val="00636F55"/>
    <w:rsid w:val="00637870"/>
    <w:rsid w:val="0064011A"/>
    <w:rsid w:val="006434A4"/>
    <w:rsid w:val="006434C6"/>
    <w:rsid w:val="00652DF4"/>
    <w:rsid w:val="00656B79"/>
    <w:rsid w:val="00663ED8"/>
    <w:rsid w:val="00665A0E"/>
    <w:rsid w:val="0067113E"/>
    <w:rsid w:val="0067424C"/>
    <w:rsid w:val="00674A1D"/>
    <w:rsid w:val="006766CE"/>
    <w:rsid w:val="00676C04"/>
    <w:rsid w:val="00683635"/>
    <w:rsid w:val="006901A5"/>
    <w:rsid w:val="006A2159"/>
    <w:rsid w:val="006A7432"/>
    <w:rsid w:val="006B7674"/>
    <w:rsid w:val="006C2309"/>
    <w:rsid w:val="006C6BF8"/>
    <w:rsid w:val="006D0CD9"/>
    <w:rsid w:val="006D1619"/>
    <w:rsid w:val="006D469E"/>
    <w:rsid w:val="006E054E"/>
    <w:rsid w:val="006E69B6"/>
    <w:rsid w:val="006F14B1"/>
    <w:rsid w:val="006F3A07"/>
    <w:rsid w:val="006F441C"/>
    <w:rsid w:val="006F64F3"/>
    <w:rsid w:val="0073126D"/>
    <w:rsid w:val="0073430F"/>
    <w:rsid w:val="00735898"/>
    <w:rsid w:val="0074457B"/>
    <w:rsid w:val="00744996"/>
    <w:rsid w:val="00744A63"/>
    <w:rsid w:val="007467E2"/>
    <w:rsid w:val="007534D1"/>
    <w:rsid w:val="00753CC3"/>
    <w:rsid w:val="00754E81"/>
    <w:rsid w:val="007664AB"/>
    <w:rsid w:val="00773E58"/>
    <w:rsid w:val="00774229"/>
    <w:rsid w:val="00774FFB"/>
    <w:rsid w:val="00781205"/>
    <w:rsid w:val="00793190"/>
    <w:rsid w:val="00794B55"/>
    <w:rsid w:val="00796A20"/>
    <w:rsid w:val="007A1449"/>
    <w:rsid w:val="007B0A18"/>
    <w:rsid w:val="007B328B"/>
    <w:rsid w:val="007B4E43"/>
    <w:rsid w:val="007C33AE"/>
    <w:rsid w:val="007C379D"/>
    <w:rsid w:val="007D3547"/>
    <w:rsid w:val="007D6959"/>
    <w:rsid w:val="007E0CC8"/>
    <w:rsid w:val="007E3892"/>
    <w:rsid w:val="007E3A8F"/>
    <w:rsid w:val="007F26EE"/>
    <w:rsid w:val="007F7B4E"/>
    <w:rsid w:val="00802C3D"/>
    <w:rsid w:val="00803555"/>
    <w:rsid w:val="00805B45"/>
    <w:rsid w:val="0081677E"/>
    <w:rsid w:val="00817688"/>
    <w:rsid w:val="00825B90"/>
    <w:rsid w:val="00826FB0"/>
    <w:rsid w:val="00833385"/>
    <w:rsid w:val="0083344A"/>
    <w:rsid w:val="0083639B"/>
    <w:rsid w:val="008377D2"/>
    <w:rsid w:val="008429DE"/>
    <w:rsid w:val="008528EC"/>
    <w:rsid w:val="00854D75"/>
    <w:rsid w:val="00856378"/>
    <w:rsid w:val="008625FA"/>
    <w:rsid w:val="00864BFE"/>
    <w:rsid w:val="008651E0"/>
    <w:rsid w:val="00867ED8"/>
    <w:rsid w:val="008755AE"/>
    <w:rsid w:val="008764B5"/>
    <w:rsid w:val="008844F5"/>
    <w:rsid w:val="00891E00"/>
    <w:rsid w:val="008A2C0E"/>
    <w:rsid w:val="008A3C66"/>
    <w:rsid w:val="008A4033"/>
    <w:rsid w:val="008A6A85"/>
    <w:rsid w:val="008A7CE5"/>
    <w:rsid w:val="008B30CC"/>
    <w:rsid w:val="008B3C97"/>
    <w:rsid w:val="008B5C61"/>
    <w:rsid w:val="008B6A36"/>
    <w:rsid w:val="008C0D82"/>
    <w:rsid w:val="008C2B99"/>
    <w:rsid w:val="008C4691"/>
    <w:rsid w:val="008C6331"/>
    <w:rsid w:val="008C7087"/>
    <w:rsid w:val="008D7F99"/>
    <w:rsid w:val="008E1E04"/>
    <w:rsid w:val="008E5BD9"/>
    <w:rsid w:val="008E6ECC"/>
    <w:rsid w:val="008F57B2"/>
    <w:rsid w:val="009034B5"/>
    <w:rsid w:val="009050CC"/>
    <w:rsid w:val="00911AD2"/>
    <w:rsid w:val="00915D77"/>
    <w:rsid w:val="00916FDF"/>
    <w:rsid w:val="009224F8"/>
    <w:rsid w:val="009233C9"/>
    <w:rsid w:val="0092760C"/>
    <w:rsid w:val="009330CB"/>
    <w:rsid w:val="009344FE"/>
    <w:rsid w:val="00941240"/>
    <w:rsid w:val="00943B80"/>
    <w:rsid w:val="00955CE1"/>
    <w:rsid w:val="00955FB2"/>
    <w:rsid w:val="00956C18"/>
    <w:rsid w:val="00971EB5"/>
    <w:rsid w:val="00972556"/>
    <w:rsid w:val="00976CA1"/>
    <w:rsid w:val="009817FB"/>
    <w:rsid w:val="00982E1A"/>
    <w:rsid w:val="009852D6"/>
    <w:rsid w:val="00993CF5"/>
    <w:rsid w:val="009941F6"/>
    <w:rsid w:val="00997452"/>
    <w:rsid w:val="009A200F"/>
    <w:rsid w:val="009A331A"/>
    <w:rsid w:val="009A379B"/>
    <w:rsid w:val="009A72C5"/>
    <w:rsid w:val="009B2A2A"/>
    <w:rsid w:val="009C2737"/>
    <w:rsid w:val="009E1D52"/>
    <w:rsid w:val="009E7C5D"/>
    <w:rsid w:val="009F3AD9"/>
    <w:rsid w:val="009F6712"/>
    <w:rsid w:val="009F76BE"/>
    <w:rsid w:val="00A01A87"/>
    <w:rsid w:val="00A06B18"/>
    <w:rsid w:val="00A16A58"/>
    <w:rsid w:val="00A177FC"/>
    <w:rsid w:val="00A2465B"/>
    <w:rsid w:val="00A26D41"/>
    <w:rsid w:val="00A362E8"/>
    <w:rsid w:val="00A4195F"/>
    <w:rsid w:val="00A421F6"/>
    <w:rsid w:val="00A44DC7"/>
    <w:rsid w:val="00A67F7E"/>
    <w:rsid w:val="00A83C1B"/>
    <w:rsid w:val="00A84167"/>
    <w:rsid w:val="00A84CAD"/>
    <w:rsid w:val="00A90E9C"/>
    <w:rsid w:val="00AA7016"/>
    <w:rsid w:val="00AB3751"/>
    <w:rsid w:val="00AB461E"/>
    <w:rsid w:val="00AD0A70"/>
    <w:rsid w:val="00AD59D7"/>
    <w:rsid w:val="00AE32FC"/>
    <w:rsid w:val="00AE489F"/>
    <w:rsid w:val="00AF42F6"/>
    <w:rsid w:val="00AF54D8"/>
    <w:rsid w:val="00AF6313"/>
    <w:rsid w:val="00B05830"/>
    <w:rsid w:val="00B14E37"/>
    <w:rsid w:val="00B15EF0"/>
    <w:rsid w:val="00B2379A"/>
    <w:rsid w:val="00B2447F"/>
    <w:rsid w:val="00B260E1"/>
    <w:rsid w:val="00B26831"/>
    <w:rsid w:val="00B33808"/>
    <w:rsid w:val="00B35720"/>
    <w:rsid w:val="00B37F34"/>
    <w:rsid w:val="00B41797"/>
    <w:rsid w:val="00B42CE5"/>
    <w:rsid w:val="00B46E8D"/>
    <w:rsid w:val="00B57DE3"/>
    <w:rsid w:val="00B636A6"/>
    <w:rsid w:val="00B677A4"/>
    <w:rsid w:val="00B75C21"/>
    <w:rsid w:val="00B80B1F"/>
    <w:rsid w:val="00B85688"/>
    <w:rsid w:val="00B85E48"/>
    <w:rsid w:val="00B85E8E"/>
    <w:rsid w:val="00B861F4"/>
    <w:rsid w:val="00B9134A"/>
    <w:rsid w:val="00B92B04"/>
    <w:rsid w:val="00B9309E"/>
    <w:rsid w:val="00B96197"/>
    <w:rsid w:val="00B975CF"/>
    <w:rsid w:val="00BA15B3"/>
    <w:rsid w:val="00BA2A03"/>
    <w:rsid w:val="00BB1466"/>
    <w:rsid w:val="00BB477B"/>
    <w:rsid w:val="00BC0592"/>
    <w:rsid w:val="00BD00A7"/>
    <w:rsid w:val="00BD237B"/>
    <w:rsid w:val="00BF1BF7"/>
    <w:rsid w:val="00BF1D3B"/>
    <w:rsid w:val="00BF212C"/>
    <w:rsid w:val="00C006FD"/>
    <w:rsid w:val="00C04148"/>
    <w:rsid w:val="00C0513F"/>
    <w:rsid w:val="00C104B7"/>
    <w:rsid w:val="00C13DBD"/>
    <w:rsid w:val="00C2288E"/>
    <w:rsid w:val="00C245EE"/>
    <w:rsid w:val="00C27822"/>
    <w:rsid w:val="00C30C8B"/>
    <w:rsid w:val="00C358F4"/>
    <w:rsid w:val="00C35E2F"/>
    <w:rsid w:val="00C40744"/>
    <w:rsid w:val="00C43EF8"/>
    <w:rsid w:val="00C44EE7"/>
    <w:rsid w:val="00C4739D"/>
    <w:rsid w:val="00C50BC1"/>
    <w:rsid w:val="00C50D99"/>
    <w:rsid w:val="00C60C0C"/>
    <w:rsid w:val="00C616E2"/>
    <w:rsid w:val="00C65614"/>
    <w:rsid w:val="00C66756"/>
    <w:rsid w:val="00C66B0D"/>
    <w:rsid w:val="00C73A45"/>
    <w:rsid w:val="00C73CD3"/>
    <w:rsid w:val="00C74B69"/>
    <w:rsid w:val="00C75CFA"/>
    <w:rsid w:val="00C77A70"/>
    <w:rsid w:val="00C81E63"/>
    <w:rsid w:val="00C90E3A"/>
    <w:rsid w:val="00C92EFC"/>
    <w:rsid w:val="00C93ADA"/>
    <w:rsid w:val="00CA584E"/>
    <w:rsid w:val="00CA73AD"/>
    <w:rsid w:val="00CB262E"/>
    <w:rsid w:val="00CB5FF2"/>
    <w:rsid w:val="00CC475A"/>
    <w:rsid w:val="00CC4EC4"/>
    <w:rsid w:val="00CC4F49"/>
    <w:rsid w:val="00CD00C4"/>
    <w:rsid w:val="00CD19FC"/>
    <w:rsid w:val="00CE2BB4"/>
    <w:rsid w:val="00CE6A91"/>
    <w:rsid w:val="00CF14C5"/>
    <w:rsid w:val="00CF7A50"/>
    <w:rsid w:val="00D150A5"/>
    <w:rsid w:val="00D17321"/>
    <w:rsid w:val="00D236C4"/>
    <w:rsid w:val="00D2559B"/>
    <w:rsid w:val="00D32353"/>
    <w:rsid w:val="00D40867"/>
    <w:rsid w:val="00D41AE4"/>
    <w:rsid w:val="00D41F6C"/>
    <w:rsid w:val="00D43B21"/>
    <w:rsid w:val="00D44EC5"/>
    <w:rsid w:val="00D45BC5"/>
    <w:rsid w:val="00D5278F"/>
    <w:rsid w:val="00D56523"/>
    <w:rsid w:val="00D56C1E"/>
    <w:rsid w:val="00D600B7"/>
    <w:rsid w:val="00D659E3"/>
    <w:rsid w:val="00D65A1D"/>
    <w:rsid w:val="00D733A3"/>
    <w:rsid w:val="00D8080E"/>
    <w:rsid w:val="00D81F5D"/>
    <w:rsid w:val="00D845E5"/>
    <w:rsid w:val="00D87E2E"/>
    <w:rsid w:val="00DA247E"/>
    <w:rsid w:val="00DB56EE"/>
    <w:rsid w:val="00DC0117"/>
    <w:rsid w:val="00DC0236"/>
    <w:rsid w:val="00DC082A"/>
    <w:rsid w:val="00DC128E"/>
    <w:rsid w:val="00DD4282"/>
    <w:rsid w:val="00DD6A06"/>
    <w:rsid w:val="00DF76D6"/>
    <w:rsid w:val="00E004B1"/>
    <w:rsid w:val="00E065DD"/>
    <w:rsid w:val="00E11CD2"/>
    <w:rsid w:val="00E12177"/>
    <w:rsid w:val="00E133D9"/>
    <w:rsid w:val="00E168B5"/>
    <w:rsid w:val="00E26650"/>
    <w:rsid w:val="00E33B61"/>
    <w:rsid w:val="00E41FD3"/>
    <w:rsid w:val="00E567F3"/>
    <w:rsid w:val="00E631E2"/>
    <w:rsid w:val="00E647FC"/>
    <w:rsid w:val="00E757DD"/>
    <w:rsid w:val="00E934FB"/>
    <w:rsid w:val="00E95176"/>
    <w:rsid w:val="00EA6D8A"/>
    <w:rsid w:val="00EB5CE8"/>
    <w:rsid w:val="00EB7AD2"/>
    <w:rsid w:val="00EC0B04"/>
    <w:rsid w:val="00EC1C1C"/>
    <w:rsid w:val="00ED0359"/>
    <w:rsid w:val="00ED56A4"/>
    <w:rsid w:val="00EE0E64"/>
    <w:rsid w:val="00EE1B43"/>
    <w:rsid w:val="00EF045D"/>
    <w:rsid w:val="00EF49F5"/>
    <w:rsid w:val="00F00D85"/>
    <w:rsid w:val="00F05F6B"/>
    <w:rsid w:val="00F07C3D"/>
    <w:rsid w:val="00F12D94"/>
    <w:rsid w:val="00F16C58"/>
    <w:rsid w:val="00F20365"/>
    <w:rsid w:val="00F22693"/>
    <w:rsid w:val="00F24DE4"/>
    <w:rsid w:val="00F2642E"/>
    <w:rsid w:val="00F271D5"/>
    <w:rsid w:val="00F27BC2"/>
    <w:rsid w:val="00F345FB"/>
    <w:rsid w:val="00F3753B"/>
    <w:rsid w:val="00F445DA"/>
    <w:rsid w:val="00F5079C"/>
    <w:rsid w:val="00F53BFE"/>
    <w:rsid w:val="00F558B6"/>
    <w:rsid w:val="00F6448C"/>
    <w:rsid w:val="00F724D3"/>
    <w:rsid w:val="00F7735C"/>
    <w:rsid w:val="00F811ED"/>
    <w:rsid w:val="00F82F80"/>
    <w:rsid w:val="00F8431F"/>
    <w:rsid w:val="00F87C9F"/>
    <w:rsid w:val="00F9134D"/>
    <w:rsid w:val="00F91BA4"/>
    <w:rsid w:val="00F94577"/>
    <w:rsid w:val="00FA29AB"/>
    <w:rsid w:val="00FB3168"/>
    <w:rsid w:val="00FB5355"/>
    <w:rsid w:val="00FB696D"/>
    <w:rsid w:val="00FB731F"/>
    <w:rsid w:val="00FC6055"/>
    <w:rsid w:val="00FD011E"/>
    <w:rsid w:val="00FD6024"/>
    <w:rsid w:val="00FE27A3"/>
    <w:rsid w:val="00FE3B45"/>
    <w:rsid w:val="00FE3D9D"/>
    <w:rsid w:val="00FE7739"/>
    <w:rsid w:val="00FF18EF"/>
    <w:rsid w:val="00FF1B5D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D61875"/>
  <w15:chartTrackingRefBased/>
  <w15:docId w15:val="{D444E285-29E7-4DEE-B334-A5EC43F8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EE1"/>
    <w:pPr>
      <w:jc w:val="both"/>
    </w:pPr>
    <w:rPr>
      <w:rFonts w:ascii="Arial" w:hAnsi="Arial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F6448C"/>
    <w:pPr>
      <w:numPr>
        <w:numId w:val="2"/>
      </w:numPr>
      <w:spacing w:before="840" w:after="360" w:line="240" w:lineRule="auto"/>
      <w:contextualSpacing w:val="0"/>
      <w:outlineLvl w:val="0"/>
    </w:pPr>
    <w:rPr>
      <w:rFonts w:cs="Arial"/>
      <w:b/>
      <w:caps/>
      <w:color w:val="009EE0"/>
      <w:sz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D56A4"/>
    <w:pPr>
      <w:numPr>
        <w:ilvl w:val="1"/>
        <w:numId w:val="2"/>
      </w:numPr>
      <w:spacing w:before="240" w:after="240" w:line="360" w:lineRule="auto"/>
      <w:ind w:left="426"/>
      <w:outlineLvl w:val="1"/>
    </w:pPr>
    <w:rPr>
      <w:rFonts w:ascii="Arial Narrow" w:hAnsi="Arial Narrow" w:cs="Arial"/>
      <w:b/>
      <w:smallCaps/>
      <w:color w:val="009EE0"/>
      <w:sz w:val="24"/>
    </w:rPr>
  </w:style>
  <w:style w:type="paragraph" w:styleId="Titre3">
    <w:name w:val="heading 3"/>
    <w:basedOn w:val="Paragraphedeliste"/>
    <w:next w:val="Normal"/>
    <w:link w:val="Titre3Car"/>
    <w:unhideWhenUsed/>
    <w:qFormat/>
    <w:rsid w:val="00F6448C"/>
    <w:pPr>
      <w:keepNext/>
      <w:numPr>
        <w:ilvl w:val="2"/>
        <w:numId w:val="2"/>
      </w:numPr>
      <w:spacing w:before="240" w:after="60" w:line="240" w:lineRule="auto"/>
      <w:ind w:left="851" w:hanging="709"/>
      <w:contextualSpacing w:val="0"/>
      <w:outlineLvl w:val="2"/>
    </w:pPr>
    <w:rPr>
      <w:rFonts w:cs="Arial"/>
      <w:color w:val="009EE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8E1E04"/>
    <w:pPr>
      <w:numPr>
        <w:ilvl w:val="3"/>
        <w:numId w:val="2"/>
      </w:numPr>
      <w:spacing w:before="120" w:after="0" w:line="240" w:lineRule="auto"/>
      <w:ind w:left="1559" w:hanging="646"/>
      <w:outlineLvl w:val="3"/>
    </w:pPr>
    <w:rPr>
      <w:rFonts w:ascii="Arial Narrow" w:hAnsi="Arial Narrow"/>
      <w:caps/>
      <w:color w:val="009EE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C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C43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EF8"/>
  </w:style>
  <w:style w:type="paragraph" w:styleId="Pieddepage">
    <w:name w:val="footer"/>
    <w:basedOn w:val="Normal"/>
    <w:link w:val="PieddepageCar"/>
    <w:unhideWhenUsed/>
    <w:rsid w:val="00C43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C43EF8"/>
  </w:style>
  <w:style w:type="character" w:styleId="lev">
    <w:name w:val="Strong"/>
    <w:uiPriority w:val="22"/>
    <w:qFormat/>
    <w:rsid w:val="00A01A87"/>
    <w:rPr>
      <w:b/>
      <w:bCs/>
    </w:rPr>
  </w:style>
  <w:style w:type="paragraph" w:styleId="TM3">
    <w:name w:val="toc 3"/>
    <w:basedOn w:val="Normal"/>
    <w:next w:val="Normal"/>
    <w:autoRedefine/>
    <w:uiPriority w:val="39"/>
    <w:rsid w:val="00CB5FF2"/>
    <w:pPr>
      <w:tabs>
        <w:tab w:val="left" w:pos="1560"/>
        <w:tab w:val="right" w:leader="dot" w:pos="9060"/>
      </w:tabs>
      <w:spacing w:before="60" w:after="0" w:line="240" w:lineRule="auto"/>
      <w:ind w:left="1560" w:hanging="709"/>
    </w:pPr>
    <w:rPr>
      <w:rFonts w:eastAsia="Times New Roman" w:cs="Times New Roman"/>
      <w:noProof/>
      <w:color w:val="595959" w:themeColor="text1" w:themeTint="A6"/>
      <w:sz w:val="20"/>
      <w:szCs w:val="24"/>
      <w:lang w:eastAsia="fr-FR"/>
    </w:rPr>
  </w:style>
  <w:style w:type="paragraph" w:customStyle="1" w:styleId="SOMQ01SOUSTITRE">
    <w:name w:val="SOMQ01_SOUS TITRE"/>
    <w:basedOn w:val="Normal"/>
    <w:qFormat/>
    <w:rsid w:val="00217C88"/>
    <w:pPr>
      <w:tabs>
        <w:tab w:val="left" w:pos="1134"/>
      </w:tabs>
      <w:spacing w:before="240" w:after="240" w:line="240" w:lineRule="auto"/>
      <w:ind w:left="1134"/>
      <w:jc w:val="center"/>
    </w:pPr>
    <w:rPr>
      <w:rFonts w:ascii="Arial Narrow" w:eastAsia="Times New Roman" w:hAnsi="Arial Narrow" w:cs="Times New Roman"/>
      <w:b/>
      <w:color w:val="009EE0"/>
      <w:sz w:val="36"/>
      <w:szCs w:val="24"/>
      <w:lang w:eastAsia="fr-FR"/>
    </w:rPr>
  </w:style>
  <w:style w:type="character" w:styleId="Numrodepage">
    <w:name w:val="page number"/>
    <w:basedOn w:val="Policepardfaut"/>
    <w:rsid w:val="009852D6"/>
  </w:style>
  <w:style w:type="paragraph" w:styleId="Paragraphedeliste">
    <w:name w:val="List Paragraph"/>
    <w:basedOn w:val="Normal"/>
    <w:uiPriority w:val="34"/>
    <w:qFormat/>
    <w:rsid w:val="00D408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6448C"/>
    <w:rPr>
      <w:rFonts w:ascii="Arial" w:hAnsi="Arial" w:cs="Arial"/>
      <w:b/>
      <w:caps/>
      <w:color w:val="009EE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ED56A4"/>
    <w:rPr>
      <w:rFonts w:ascii="Arial Narrow" w:hAnsi="Arial Narrow" w:cs="Arial"/>
      <w:b/>
      <w:smallCaps/>
      <w:color w:val="009EE0"/>
      <w:sz w:val="24"/>
    </w:rPr>
  </w:style>
  <w:style w:type="character" w:customStyle="1" w:styleId="Titre3Car">
    <w:name w:val="Titre 3 Car"/>
    <w:basedOn w:val="Policepardfaut"/>
    <w:link w:val="Titre3"/>
    <w:rsid w:val="00F6448C"/>
    <w:rPr>
      <w:rFonts w:ascii="Arial" w:hAnsi="Arial" w:cs="Arial"/>
      <w:color w:val="009EE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E1E04"/>
    <w:rPr>
      <w:rFonts w:ascii="Arial Narrow" w:hAnsi="Arial Narrow"/>
      <w:caps/>
      <w:color w:val="009EE0"/>
    </w:rPr>
  </w:style>
  <w:style w:type="paragraph" w:customStyle="1" w:styleId="SOMQ1Paragraphe">
    <w:name w:val="SOMQ1 Paragraphe"/>
    <w:basedOn w:val="Normal"/>
    <w:next w:val="Normal"/>
    <w:qFormat/>
    <w:rsid w:val="009034B5"/>
    <w:pPr>
      <w:spacing w:before="240" w:after="0"/>
    </w:pPr>
    <w:rPr>
      <w:rFonts w:ascii="Arial Narrow" w:hAnsi="Arial Narrow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077C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CB5FF2"/>
    <w:pPr>
      <w:tabs>
        <w:tab w:val="right" w:leader="dot" w:pos="9062"/>
      </w:tabs>
      <w:spacing w:before="240" w:after="0" w:line="240" w:lineRule="auto"/>
      <w:ind w:left="851" w:hanging="567"/>
    </w:pPr>
    <w:rPr>
      <w:b/>
      <w:caps/>
      <w:noProof/>
      <w:color w:val="009EE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CB5FF2"/>
    <w:pPr>
      <w:tabs>
        <w:tab w:val="left" w:pos="1560"/>
        <w:tab w:val="right" w:leader="dot" w:pos="9062"/>
      </w:tabs>
      <w:spacing w:before="120" w:after="0"/>
      <w:ind w:left="851"/>
    </w:pPr>
    <w:rPr>
      <w:noProof/>
      <w:color w:val="595959" w:themeColor="text1" w:themeTint="A6"/>
      <w:sz w:val="20"/>
    </w:rPr>
  </w:style>
  <w:style w:type="character" w:styleId="Lienhypertexte">
    <w:name w:val="Hyperlink"/>
    <w:basedOn w:val="Policepardfaut"/>
    <w:uiPriority w:val="99"/>
    <w:unhideWhenUsed/>
    <w:rsid w:val="00077C96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034B5"/>
    <w:pPr>
      <w:tabs>
        <w:tab w:val="left" w:pos="1560"/>
        <w:tab w:val="right" w:leader="dot" w:pos="9062"/>
      </w:tabs>
      <w:spacing w:before="120" w:after="0"/>
      <w:ind w:left="850"/>
    </w:pPr>
    <w:rPr>
      <w:rFonts w:ascii="Arial Narrow" w:hAnsi="Arial Narrow"/>
      <w:caps/>
      <w:smallCaps/>
      <w:noProof/>
      <w:color w:val="808080" w:themeColor="background1" w:themeShade="80"/>
      <w:sz w:val="24"/>
    </w:rPr>
  </w:style>
  <w:style w:type="paragraph" w:customStyle="1" w:styleId="SOMQ1Puce1">
    <w:name w:val="SOMQ1_Puce 1"/>
    <w:basedOn w:val="En-tte"/>
    <w:qFormat/>
    <w:rsid w:val="00E95176"/>
    <w:pPr>
      <w:numPr>
        <w:numId w:val="1"/>
      </w:numPr>
      <w:tabs>
        <w:tab w:val="left" w:pos="1134"/>
      </w:tabs>
      <w:spacing w:before="120"/>
    </w:pPr>
    <w:rPr>
      <w:rFonts w:eastAsia="Times New Roman" w:cs="Times New Roman"/>
      <w:color w:val="000000" w:themeColor="text1"/>
      <w:szCs w:val="24"/>
      <w:lang w:eastAsia="fr-FR"/>
    </w:rPr>
  </w:style>
  <w:style w:type="paragraph" w:customStyle="1" w:styleId="Puce10">
    <w:name w:val="Puce 1"/>
    <w:basedOn w:val="Normal"/>
    <w:rsid w:val="004D17FC"/>
    <w:pPr>
      <w:numPr>
        <w:numId w:val="3"/>
      </w:numPr>
      <w:tabs>
        <w:tab w:val="left" w:pos="851"/>
      </w:tabs>
      <w:spacing w:before="120" w:after="0" w:line="240" w:lineRule="auto"/>
    </w:pPr>
    <w:rPr>
      <w:rFonts w:ascii="Arial Narrow" w:eastAsia="Times New Roman" w:hAnsi="Arial Narrow" w:cs="Times New Roman"/>
      <w:color w:val="808080"/>
      <w:szCs w:val="20"/>
      <w:lang w:eastAsia="fr-FR"/>
    </w:rPr>
  </w:style>
  <w:style w:type="paragraph" w:customStyle="1" w:styleId="SOMQ1Puce2">
    <w:name w:val="SOMQ1_Puce 2"/>
    <w:basedOn w:val="Puce10"/>
    <w:qFormat/>
    <w:rsid w:val="004D17FC"/>
    <w:pPr>
      <w:numPr>
        <w:numId w:val="0"/>
      </w:numPr>
      <w:tabs>
        <w:tab w:val="num" w:pos="720"/>
      </w:tabs>
      <w:ind w:left="720" w:hanging="720"/>
    </w:pPr>
    <w:rPr>
      <w:color w:val="000000" w:themeColor="text1"/>
    </w:rPr>
  </w:style>
  <w:style w:type="paragraph" w:customStyle="1" w:styleId="SOMQ1Puce3">
    <w:name w:val="SOMQ1_Puce 3"/>
    <w:basedOn w:val="Normal"/>
    <w:qFormat/>
    <w:rsid w:val="004D17FC"/>
    <w:pPr>
      <w:numPr>
        <w:numId w:val="4"/>
      </w:numPr>
      <w:tabs>
        <w:tab w:val="left" w:pos="1134"/>
      </w:tabs>
      <w:spacing w:before="60" w:after="0" w:line="240" w:lineRule="auto"/>
      <w:ind w:left="1701" w:hanging="357"/>
    </w:pPr>
    <w:rPr>
      <w:rFonts w:ascii="Arial Narrow" w:eastAsia="Times New Roman" w:hAnsi="Arial Narrow" w:cs="Times New Roman"/>
      <w:color w:val="000000" w:themeColor="text1"/>
      <w:szCs w:val="24"/>
      <w:lang w:eastAsia="fr-FR"/>
    </w:rPr>
  </w:style>
  <w:style w:type="paragraph" w:customStyle="1" w:styleId="Titrepagedegarde">
    <w:name w:val="Titre page de garde"/>
    <w:basedOn w:val="Normal"/>
    <w:link w:val="TitrepagedegardeCar"/>
    <w:qFormat/>
    <w:rsid w:val="00D43B21"/>
    <w:rPr>
      <w:rFonts w:ascii="Arial Narrow" w:hAnsi="Arial Narrow"/>
      <w:b/>
      <w:caps/>
      <w:color w:val="009AE4"/>
      <w:sz w:val="48"/>
    </w:rPr>
  </w:style>
  <w:style w:type="character" w:customStyle="1" w:styleId="TitrepagedegardeCar">
    <w:name w:val="Titre page de garde Car"/>
    <w:basedOn w:val="Policepardfaut"/>
    <w:link w:val="Titrepagedegarde"/>
    <w:rsid w:val="00D43B21"/>
    <w:rPr>
      <w:rFonts w:ascii="Arial Narrow" w:hAnsi="Arial Narrow"/>
      <w:b/>
      <w:caps/>
      <w:color w:val="009AE4"/>
      <w:sz w:val="48"/>
    </w:rPr>
  </w:style>
  <w:style w:type="paragraph" w:customStyle="1" w:styleId="SOMMAIRE">
    <w:name w:val="SOMMAIRE"/>
    <w:basedOn w:val="Normal"/>
    <w:qFormat/>
    <w:rsid w:val="00CC4EC4"/>
    <w:pPr>
      <w:keepNext/>
      <w:keepLines/>
      <w:spacing w:before="720" w:after="0" w:line="276" w:lineRule="auto"/>
      <w:ind w:left="714"/>
      <w:jc w:val="right"/>
    </w:pPr>
    <w:rPr>
      <w:rFonts w:ascii="Arial Narrow" w:eastAsia="MS Gothic" w:hAnsi="Arial Narrow" w:cs="Times New Roman"/>
      <w:b/>
      <w:bCs/>
      <w:color w:val="009EE0"/>
      <w:sz w:val="36"/>
      <w:szCs w:val="28"/>
      <w:lang w:eastAsia="fr-FR"/>
    </w:rPr>
  </w:style>
  <w:style w:type="paragraph" w:customStyle="1" w:styleId="Paragraphe1">
    <w:name w:val="Paragraphe 1"/>
    <w:basedOn w:val="Normal"/>
    <w:qFormat/>
    <w:rsid w:val="00CC4EC4"/>
    <w:pPr>
      <w:spacing w:before="240" w:after="0" w:line="360" w:lineRule="auto"/>
      <w:ind w:left="426"/>
    </w:pPr>
    <w:rPr>
      <w:rFonts w:ascii="Arial Narrow" w:eastAsia="Times New Roman" w:hAnsi="Arial Narrow" w:cs="Times New Roman"/>
      <w:color w:val="595959" w:themeColor="text1" w:themeTint="A6"/>
      <w:lang w:eastAsia="fr-FR"/>
    </w:rPr>
  </w:style>
  <w:style w:type="paragraph" w:styleId="Notedebasdepage">
    <w:name w:val="footnote text"/>
    <w:basedOn w:val="Normal"/>
    <w:link w:val="NotedebasdepageCar"/>
    <w:semiHidden/>
    <w:rsid w:val="00CC4EC4"/>
    <w:pPr>
      <w:spacing w:before="120" w:after="0" w:line="240" w:lineRule="auto"/>
      <w:ind w:left="567"/>
    </w:pPr>
    <w:rPr>
      <w:rFonts w:ascii="Helvetica Light" w:eastAsia="Times New Roman" w:hAnsi="Helvetica Light" w:cs="Times New Roman"/>
      <w:color w:val="808080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CC4EC4"/>
    <w:rPr>
      <w:rFonts w:ascii="Helvetica Light" w:eastAsia="Times New Roman" w:hAnsi="Helvetica Light" w:cs="Times New Roman"/>
      <w:color w:val="808080"/>
      <w:sz w:val="20"/>
      <w:szCs w:val="20"/>
      <w:lang w:eastAsia="fr-FR"/>
    </w:rPr>
  </w:style>
  <w:style w:type="paragraph" w:customStyle="1" w:styleId="Listeannexes">
    <w:name w:val="Liste annexes"/>
    <w:basedOn w:val="Normal"/>
    <w:qFormat/>
    <w:rsid w:val="00227B90"/>
    <w:pPr>
      <w:numPr>
        <w:numId w:val="5"/>
      </w:numPr>
      <w:tabs>
        <w:tab w:val="left" w:pos="1134"/>
      </w:tabs>
      <w:spacing w:before="120" w:after="0" w:line="240" w:lineRule="auto"/>
      <w:ind w:left="1134" w:hanging="501"/>
    </w:pPr>
    <w:rPr>
      <w:rFonts w:eastAsia="Times New Roman" w:cs="Times New Roman"/>
      <w:color w:val="009EE0"/>
      <w:sz w:val="24"/>
      <w:szCs w:val="20"/>
      <w:lang w:eastAsia="fr-FR"/>
    </w:rPr>
  </w:style>
  <w:style w:type="paragraph" w:customStyle="1" w:styleId="TEXTE1">
    <w:name w:val="TEXTE1"/>
    <w:basedOn w:val="Normal"/>
    <w:rsid w:val="00CC4EC4"/>
    <w:pPr>
      <w:tabs>
        <w:tab w:val="left" w:pos="1620"/>
        <w:tab w:val="left" w:pos="180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6">
    <w:name w:val="Style6"/>
    <w:basedOn w:val="Normal"/>
    <w:rsid w:val="00CC4EC4"/>
    <w:pPr>
      <w:tabs>
        <w:tab w:val="left" w:pos="1701"/>
      </w:tabs>
      <w:spacing w:after="0" w:line="240" w:lineRule="auto"/>
      <w:ind w:left="1134" w:right="1134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zonedetexte">
    <w:name w:val="paragraphe zone de texte"/>
    <w:basedOn w:val="Normal"/>
    <w:qFormat/>
    <w:rsid w:val="00CC4EC4"/>
    <w:pPr>
      <w:spacing w:after="0" w:line="240" w:lineRule="auto"/>
    </w:pPr>
    <w:rPr>
      <w:rFonts w:ascii="Arial Narrow" w:eastAsia="Calibri" w:hAnsi="Arial Narrow" w:cs="Arial"/>
      <w:color w:val="000000"/>
      <w:sz w:val="18"/>
      <w:szCs w:val="18"/>
    </w:rPr>
  </w:style>
  <w:style w:type="character" w:styleId="Appelnotedebasdep">
    <w:name w:val="footnote reference"/>
    <w:basedOn w:val="Policepardfaut"/>
    <w:rsid w:val="00CC4EC4"/>
    <w:rPr>
      <w:vertAlign w:val="superscript"/>
    </w:rPr>
  </w:style>
  <w:style w:type="character" w:styleId="Marquedecommentaire">
    <w:name w:val="annotation reference"/>
    <w:basedOn w:val="Policepardfaut"/>
    <w:rsid w:val="00CC4E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CC4EC4"/>
    <w:pPr>
      <w:spacing w:before="120" w:after="0" w:line="240" w:lineRule="auto"/>
      <w:ind w:left="567"/>
    </w:pPr>
    <w:rPr>
      <w:rFonts w:ascii="Helvetica Light" w:eastAsia="Times New Roman" w:hAnsi="Helvetica Light" w:cs="Times New Roman"/>
      <w:color w:val="808080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rsid w:val="00CC4EC4"/>
    <w:rPr>
      <w:rFonts w:ascii="Helvetica Light" w:eastAsia="Times New Roman" w:hAnsi="Helvetica Light" w:cs="Times New Roman"/>
      <w:color w:val="808080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4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CE5"/>
    <w:rPr>
      <w:rFonts w:ascii="Segoe UI" w:hAnsi="Segoe UI" w:cs="Segoe UI"/>
      <w:sz w:val="18"/>
      <w:szCs w:val="18"/>
    </w:rPr>
  </w:style>
  <w:style w:type="paragraph" w:customStyle="1" w:styleId="Puce2">
    <w:name w:val="Puce 2"/>
    <w:basedOn w:val="Paragraphedeliste"/>
    <w:rsid w:val="003A2C2F"/>
    <w:pPr>
      <w:numPr>
        <w:numId w:val="6"/>
      </w:numPr>
      <w:spacing w:before="120" w:after="0" w:line="240" w:lineRule="auto"/>
    </w:pPr>
    <w:rPr>
      <w:rFonts w:ascii="Arial Narrow" w:eastAsia="Times New Roman" w:hAnsi="Arial Narrow" w:cs="Times New Roman"/>
      <w:color w:val="808080"/>
      <w:szCs w:val="20"/>
      <w:lang w:eastAsia="fr-FR"/>
    </w:rPr>
  </w:style>
  <w:style w:type="paragraph" w:customStyle="1" w:styleId="Puce2Paragraphe">
    <w:name w:val="Puce 2_Paragraphe"/>
    <w:basedOn w:val="Normal"/>
    <w:qFormat/>
    <w:rsid w:val="003A2C2F"/>
    <w:pPr>
      <w:spacing w:before="120" w:after="0" w:line="240" w:lineRule="auto"/>
      <w:ind w:left="1276"/>
    </w:pPr>
    <w:rPr>
      <w:rFonts w:ascii="Arial Narrow" w:eastAsia="Times New Roman" w:hAnsi="Arial Narrow" w:cs="Times New Roman"/>
      <w:color w:val="808080" w:themeColor="background1" w:themeShade="8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836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00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1">
    <w:name w:val="Grid Table 1 Light Accent 1"/>
    <w:basedOn w:val="TableauNormal"/>
    <w:uiPriority w:val="46"/>
    <w:rsid w:val="00C00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">
    <w:name w:val="Emphasis"/>
    <w:basedOn w:val="Policepardfaut"/>
    <w:uiPriority w:val="20"/>
    <w:qFormat/>
    <w:rsid w:val="00CF7A50"/>
    <w:rPr>
      <w:i/>
      <w:iCs/>
    </w:rPr>
  </w:style>
  <w:style w:type="paragraph" w:customStyle="1" w:styleId="Paragraphestandard">
    <w:name w:val="[Paragraphe standard]"/>
    <w:basedOn w:val="Normal"/>
    <w:uiPriority w:val="99"/>
    <w:rsid w:val="004428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CHAPITRE">
    <w:name w:val="CHAPITRE"/>
    <w:basedOn w:val="Normal"/>
    <w:rsid w:val="004428FF"/>
    <w:pPr>
      <w:spacing w:after="0" w:line="240" w:lineRule="auto"/>
    </w:pPr>
    <w:rPr>
      <w:rFonts w:ascii="Century Gothic" w:hAnsi="Century Gothic"/>
      <w:bCs/>
      <w:color w:val="EE4A36"/>
      <w:sz w:val="72"/>
      <w:szCs w:val="72"/>
    </w:rPr>
  </w:style>
  <w:style w:type="paragraph" w:customStyle="1" w:styleId="SOMQ1Paragraphe1">
    <w:name w:val="SOMQ1_Paragraphe 1"/>
    <w:basedOn w:val="Normal"/>
    <w:qFormat/>
    <w:rsid w:val="00395FC0"/>
    <w:pPr>
      <w:tabs>
        <w:tab w:val="left" w:pos="1134"/>
      </w:tabs>
      <w:spacing w:before="240" w:after="0" w:line="240" w:lineRule="auto"/>
      <w:ind w:left="567"/>
    </w:pPr>
    <w:rPr>
      <w:rFonts w:ascii="Arial Narrow" w:eastAsia="Times New Roman" w:hAnsi="Arial Narrow" w:cs="Times New Roman"/>
      <w:color w:val="000000" w:themeColor="text1"/>
      <w:szCs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C4B01"/>
    <w:pPr>
      <w:spacing w:before="0" w:after="160"/>
      <w:ind w:left="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C4B01"/>
    <w:rPr>
      <w:rFonts w:ascii="Helvetica Light" w:eastAsia="Times New Roman" w:hAnsi="Helvetica Light" w:cs="Times New Roman"/>
      <w:b/>
      <w:bCs/>
      <w:color w:val="808080"/>
      <w:sz w:val="20"/>
      <w:szCs w:val="20"/>
      <w:lang w:eastAsia="fr-FR"/>
    </w:rPr>
  </w:style>
  <w:style w:type="paragraph" w:customStyle="1" w:styleId="TABPUCE1">
    <w:name w:val="TAB_PUCE 1"/>
    <w:basedOn w:val="Normal"/>
    <w:rsid w:val="00A26D41"/>
    <w:pPr>
      <w:numPr>
        <w:numId w:val="8"/>
      </w:numPr>
      <w:tabs>
        <w:tab w:val="left" w:pos="1134"/>
      </w:tabs>
      <w:spacing w:after="0" w:line="240" w:lineRule="auto"/>
    </w:pPr>
    <w:rPr>
      <w:rFonts w:ascii="Arial Narrow" w:eastAsia="Times New Roman" w:hAnsi="Arial Narrow" w:cs="Times New Roman"/>
      <w:szCs w:val="24"/>
      <w:lang w:eastAsia="fr-FR"/>
    </w:rPr>
  </w:style>
  <w:style w:type="paragraph" w:customStyle="1" w:styleId="Listerfrences">
    <w:name w:val="Liste références"/>
    <w:basedOn w:val="Normal"/>
    <w:qFormat/>
    <w:rsid w:val="00941240"/>
    <w:pPr>
      <w:numPr>
        <w:numId w:val="9"/>
      </w:numPr>
      <w:tabs>
        <w:tab w:val="left" w:pos="1134"/>
      </w:tabs>
      <w:spacing w:before="120" w:after="0" w:line="240" w:lineRule="auto"/>
      <w:ind w:left="1134" w:hanging="708"/>
    </w:pPr>
    <w:rPr>
      <w:rFonts w:eastAsia="Times New Roman" w:cs="Arial"/>
      <w:color w:val="000000" w:themeColor="text1"/>
      <w:szCs w:val="20"/>
      <w:lang w:eastAsia="fr-FR"/>
    </w:rPr>
  </w:style>
  <w:style w:type="paragraph" w:customStyle="1" w:styleId="Puce1">
    <w:name w:val="Puce 1_"/>
    <w:basedOn w:val="Paragraphe1"/>
    <w:qFormat/>
    <w:rsid w:val="006C2309"/>
    <w:pPr>
      <w:numPr>
        <w:numId w:val="10"/>
      </w:numPr>
      <w:tabs>
        <w:tab w:val="left" w:pos="851"/>
      </w:tabs>
      <w:spacing w:before="120"/>
    </w:pPr>
    <w:rPr>
      <w:rFonts w:ascii="Arial" w:hAnsi="Arial" w:cs="Arial"/>
      <w:color w:val="000000" w:themeColor="text1"/>
      <w:sz w:val="20"/>
      <w:szCs w:val="20"/>
    </w:rPr>
  </w:style>
  <w:style w:type="paragraph" w:customStyle="1" w:styleId="SOMQ06Puce2">
    <w:name w:val="SOMQ06_Puce2"/>
    <w:basedOn w:val="OFORALYSPUCE2"/>
    <w:qFormat/>
    <w:rsid w:val="00DC082A"/>
    <w:pPr>
      <w:spacing w:before="120"/>
      <w:ind w:left="1071" w:hanging="357"/>
    </w:pPr>
    <w:rPr>
      <w:rFonts w:ascii="Arial Narrow" w:hAnsi="Arial Narrow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B5FF2"/>
    <w:pPr>
      <w:spacing w:after="100"/>
      <w:ind w:left="1540"/>
    </w:pPr>
  </w:style>
  <w:style w:type="paragraph" w:customStyle="1" w:styleId="OFORALYSPUCE2">
    <w:name w:val="OF ORALYS PUCE 2"/>
    <w:basedOn w:val="Normal"/>
    <w:rsid w:val="00DC082A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MQ06Puce1">
    <w:name w:val="SOMQ06_Puce 1"/>
    <w:basedOn w:val="Normal"/>
    <w:qFormat/>
    <w:rsid w:val="00F724D3"/>
    <w:pPr>
      <w:numPr>
        <w:numId w:val="23"/>
      </w:numPr>
      <w:spacing w:before="120" w:after="0" w:line="240" w:lineRule="auto"/>
    </w:pPr>
    <w:rPr>
      <w:rFonts w:eastAsia="Times New Roman" w:cs="Arial"/>
      <w:szCs w:val="24"/>
      <w:lang w:eastAsia="fr-FR"/>
    </w:rPr>
  </w:style>
  <w:style w:type="paragraph" w:styleId="Sansinterligne">
    <w:name w:val="No Spacing"/>
    <w:aliases w:val="SOM Sans interligne"/>
    <w:uiPriority w:val="1"/>
    <w:qFormat/>
    <w:rsid w:val="00F724D3"/>
    <w:pPr>
      <w:spacing w:after="0" w:line="240" w:lineRule="auto"/>
      <w:jc w:val="both"/>
    </w:pPr>
    <w:rPr>
      <w:rFonts w:ascii="Arial Narrow" w:hAnsi="Arial Narrow"/>
    </w:rPr>
  </w:style>
  <w:style w:type="table" w:customStyle="1" w:styleId="Grilledutableau1">
    <w:name w:val="Grille du tableau1"/>
    <w:basedOn w:val="TableauNormal"/>
    <w:next w:val="Grilledutableau"/>
    <w:uiPriority w:val="59"/>
    <w:rsid w:val="00F7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F7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E">
    <w:name w:val="ANNEXE"/>
    <w:basedOn w:val="Paragraphestandard"/>
    <w:qFormat/>
    <w:rsid w:val="002A25CA"/>
    <w:pPr>
      <w:keepNext/>
      <w:keepLines/>
      <w:widowControl/>
      <w:numPr>
        <w:ilvl w:val="1"/>
        <w:numId w:val="31"/>
      </w:numPr>
      <w:tabs>
        <w:tab w:val="left" w:pos="426"/>
        <w:tab w:val="left" w:pos="1276"/>
      </w:tabs>
      <w:autoSpaceDE/>
      <w:autoSpaceDN/>
      <w:adjustRightInd/>
      <w:spacing w:before="240" w:after="120" w:line="240" w:lineRule="auto"/>
      <w:ind w:left="1276" w:hanging="1276"/>
      <w:jc w:val="center"/>
      <w:textAlignment w:val="auto"/>
      <w:outlineLvl w:val="0"/>
    </w:pPr>
    <w:rPr>
      <w:rFonts w:ascii="Arial" w:hAnsi="Arial" w:cs="Arial"/>
      <w:color w:val="009EE0"/>
      <w:sz w:val="44"/>
      <w:szCs w:val="32"/>
    </w:rPr>
  </w:style>
  <w:style w:type="table" w:customStyle="1" w:styleId="ProfilesTab">
    <w:name w:val="ProfilesTab"/>
    <w:basedOn w:val="TableauNormal"/>
    <w:uiPriority w:val="99"/>
    <w:rsid w:val="00140D9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4"/>
      </w:rPr>
    </w:tblStylePr>
  </w:style>
  <w:style w:type="paragraph" w:customStyle="1" w:styleId="Default">
    <w:name w:val="Default"/>
    <w:rsid w:val="003E2A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943B80"/>
    <w:rPr>
      <w:b/>
      <w:bCs/>
      <w:smallCaps/>
      <w:color w:val="00B0F0"/>
      <w:spacing w:val="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8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2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23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2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51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68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673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342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712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792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300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75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286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99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190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0794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0899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245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9532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4453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57922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3975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28427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098797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43037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ulien%20lebrun\Desktop\SOM.Q.01F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D7EC59E78D74F84AD4DD7088F4C42" ma:contentTypeVersion="1" ma:contentTypeDescription="Crée un document." ma:contentTypeScope="" ma:versionID="4ff874fd34b9bf31899f0a3f2fcf1266">
  <xsd:schema xmlns:xsd="http://www.w3.org/2001/XMLSchema" xmlns:xs="http://www.w3.org/2001/XMLSchema" xmlns:p="http://schemas.microsoft.com/office/2006/metadata/properties" xmlns:ns2="06f98797-6faa-4dd6-ae9c-6f566d72ea9c" targetNamespace="http://schemas.microsoft.com/office/2006/metadata/properties" ma:root="true" ma:fieldsID="af780d8abbe5743bb2d911fb87df8e3a" ns2:_="">
    <xsd:import namespace="06f98797-6faa-4dd6-ae9c-6f566d72ea9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8797-6faa-4dd6-ae9c-6f566d72ea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8983-9A2A-49C3-AB25-055DB3D7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98797-6faa-4dd6-ae9c-6f566d72e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96AAC-EFBC-4056-B1FB-D4149A996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9113-B728-4C18-BF8E-5CE486879C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AB65E8-B7EF-427D-8C63-97009B0E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SOM.Q.01F.dotx</Template>
  <TotalTime>323</TotalTime>
  <Pages>10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QUALITE</vt:lpstr>
    </vt:vector>
  </TitlesOfParts>
  <Company>Ortec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QUALITE</dc:title>
  <dc:subject/>
  <dc:creator>Julien LEBRUN</dc:creator>
  <cp:keywords/>
  <dc:description/>
  <cp:lastModifiedBy>Jacques HERRMAN</cp:lastModifiedBy>
  <cp:revision>14</cp:revision>
  <cp:lastPrinted>2015-06-08T08:24:00Z</cp:lastPrinted>
  <dcterms:created xsi:type="dcterms:W3CDTF">2019-01-02T16:06:00Z</dcterms:created>
  <dcterms:modified xsi:type="dcterms:W3CDTF">2019-01-04T16:16:00Z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0x010100C2BD7EC59E78D74F84AD4DD7088F4C42</vt:lpwstr>
  </property>
</Properties>
</file>